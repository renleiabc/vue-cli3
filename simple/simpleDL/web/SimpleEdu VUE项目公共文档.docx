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3A" w:rsidRPr="00711442" w:rsidRDefault="002B75DA">
      <w:pPr>
        <w:pStyle w:val="a4"/>
        <w:rPr>
          <w:rFonts w:eastAsia="微软雅黑"/>
        </w:rPr>
      </w:pPr>
      <w:r w:rsidRPr="00711442">
        <w:rPr>
          <w:noProof/>
        </w:rPr>
        <w:drawing>
          <wp:anchor distT="0" distB="0" distL="114300" distR="114300" simplePos="0" relativeHeight="251660288" behindDoc="0" locked="0" layoutInCell="1" allowOverlap="1" wp14:anchorId="17884B40">
            <wp:simplePos x="0" y="0"/>
            <wp:positionH relativeFrom="column">
              <wp:posOffset>5029200</wp:posOffset>
            </wp:positionH>
            <wp:positionV relativeFrom="paragraph">
              <wp:posOffset>20955</wp:posOffset>
            </wp:positionV>
            <wp:extent cx="1152525" cy="714375"/>
            <wp:effectExtent l="0" t="0" r="9525" b="9525"/>
            <wp:wrapNone/>
            <wp:docPr id="4" name="图片 4" descr="https://ss2.baidu.com/6ONYsjip0QIZ8tyhnq/it/u=2219311940,1340810285&amp;fm=58&amp;s=4982FE1A94606D0952D589D001004033&amp;bpow=121&amp;bpoh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2219311940,1340810285&amp;fm=58&amp;s=4982FE1A94606D0952D589D001004033&amp;bpow=121&amp;bpoh=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FCA" w:rsidRPr="00711442" w:rsidRDefault="00062261">
      <w:pPr>
        <w:pStyle w:val="a4"/>
        <w:rPr>
          <w:rFonts w:eastAsia="微软雅黑"/>
        </w:rPr>
      </w:pPr>
      <w:r w:rsidRPr="00711442">
        <w:rPr>
          <w:rFonts w:eastAsia="微软雅黑"/>
        </w:rPr>
        <w:t>VUE</w:t>
      </w:r>
      <w:r w:rsidRPr="00711442">
        <w:rPr>
          <w:rFonts w:eastAsia="微软雅黑"/>
        </w:rPr>
        <w:t>项目相关规范</w:t>
      </w:r>
    </w:p>
    <w:p w:rsidR="00674FCA" w:rsidRPr="00711442" w:rsidRDefault="0070472E">
      <w:pPr>
        <w:pStyle w:val="a7"/>
        <w:rPr>
          <w:rFonts w:asciiTheme="majorHAnsi" w:eastAsia="微软雅黑" w:hAnsiTheme="majorHAnsi"/>
        </w:rPr>
      </w:pPr>
      <w:r w:rsidRPr="00711442">
        <w:rPr>
          <w:rFonts w:asciiTheme="majorHAnsi" w:eastAsia="微软雅黑" w:hAnsiTheme="majorHAnsi"/>
        </w:rPr>
        <w:t>2018-07-05</w:t>
      </w:r>
    </w:p>
    <w:p w:rsidR="005E4F4A" w:rsidRPr="00711442" w:rsidRDefault="005E4F4A" w:rsidP="005E4F4A">
      <w:pPr>
        <w:rPr>
          <w:rFonts w:asciiTheme="majorHAnsi" w:hAnsiTheme="majorHAnsi"/>
        </w:rPr>
      </w:pPr>
    </w:p>
    <w:p w:rsidR="00D1128D" w:rsidRPr="00711442" w:rsidRDefault="00D1128D" w:rsidP="005E4F4A">
      <w:pPr>
        <w:rPr>
          <w:rFonts w:asciiTheme="majorHAnsi" w:hAnsiTheme="majorHAnsi"/>
        </w:rPr>
      </w:pPr>
    </w:p>
    <w:p w:rsidR="00D1128D" w:rsidRPr="00711442" w:rsidRDefault="00D1128D" w:rsidP="005E4F4A">
      <w:pPr>
        <w:rPr>
          <w:rFonts w:asciiTheme="majorHAnsi" w:hAnsiTheme="majorHAnsi"/>
        </w:rPr>
      </w:pPr>
    </w:p>
    <w:p w:rsidR="00D1128D" w:rsidRPr="00711442" w:rsidRDefault="00D1128D" w:rsidP="005E4F4A">
      <w:pPr>
        <w:rPr>
          <w:rFonts w:asciiTheme="majorHAnsi" w:hAnsiTheme="majorHAnsi"/>
        </w:rPr>
      </w:pPr>
    </w:p>
    <w:p w:rsidR="00763427" w:rsidRPr="00711442" w:rsidRDefault="00763427" w:rsidP="005E4F4A">
      <w:pPr>
        <w:rPr>
          <w:rFonts w:asciiTheme="majorHAnsi" w:hAnsiTheme="majorHAnsi"/>
        </w:rPr>
      </w:pPr>
    </w:p>
    <w:p w:rsidR="00763427" w:rsidRPr="00711442" w:rsidRDefault="00763427" w:rsidP="005E4F4A">
      <w:pPr>
        <w:rPr>
          <w:rFonts w:asciiTheme="majorHAnsi" w:hAnsiTheme="majorHAnsi"/>
        </w:rPr>
      </w:pPr>
    </w:p>
    <w:p w:rsidR="00763427" w:rsidRPr="00711442" w:rsidRDefault="00763427" w:rsidP="005E4F4A">
      <w:pPr>
        <w:rPr>
          <w:rFonts w:asciiTheme="majorHAnsi" w:hAnsiTheme="majorHAnsi"/>
        </w:rPr>
      </w:pPr>
    </w:p>
    <w:p w:rsidR="00763427" w:rsidRPr="00711442" w:rsidRDefault="00763427" w:rsidP="005E4F4A">
      <w:pPr>
        <w:rPr>
          <w:rFonts w:asciiTheme="majorHAnsi" w:hAnsiTheme="majorHAnsi"/>
        </w:rPr>
      </w:pPr>
    </w:p>
    <w:p w:rsidR="00763427" w:rsidRPr="00711442" w:rsidRDefault="00763427" w:rsidP="005E4F4A">
      <w:pPr>
        <w:rPr>
          <w:rFonts w:asciiTheme="majorHAnsi" w:hAnsiTheme="majorHAnsi"/>
        </w:rPr>
      </w:pPr>
    </w:p>
    <w:p w:rsidR="00763427" w:rsidRPr="00711442" w:rsidRDefault="00763427" w:rsidP="005E4F4A">
      <w:pPr>
        <w:rPr>
          <w:rFonts w:asciiTheme="majorHAnsi" w:hAnsiTheme="majorHAnsi"/>
        </w:rPr>
      </w:pPr>
    </w:p>
    <w:p w:rsidR="00763427" w:rsidRPr="00711442" w:rsidRDefault="00763427" w:rsidP="005E4F4A">
      <w:pPr>
        <w:rPr>
          <w:rFonts w:asciiTheme="majorHAnsi" w:hAnsiTheme="majorHAnsi"/>
        </w:rPr>
      </w:pPr>
    </w:p>
    <w:p w:rsidR="00763427" w:rsidRPr="00711442" w:rsidRDefault="00763427" w:rsidP="005E4F4A">
      <w:pPr>
        <w:rPr>
          <w:rFonts w:asciiTheme="majorHAnsi" w:hAnsiTheme="majorHAnsi"/>
        </w:rPr>
      </w:pPr>
    </w:p>
    <w:p w:rsidR="00763427" w:rsidRPr="00711442" w:rsidRDefault="00763427" w:rsidP="005E4F4A">
      <w:pPr>
        <w:rPr>
          <w:rFonts w:asciiTheme="majorHAnsi" w:hAnsiTheme="majorHAnsi"/>
        </w:rPr>
      </w:pPr>
    </w:p>
    <w:p w:rsidR="00B5485E" w:rsidRDefault="004A1F98">
      <w:pPr>
        <w:pStyle w:val="TOC2"/>
        <w:tabs>
          <w:tab w:val="left" w:pos="630"/>
          <w:tab w:val="right" w:leader="dot" w:pos="9350"/>
        </w:tabs>
        <w:rPr>
          <w:rFonts w:cstheme="minorBidi"/>
          <w:noProof/>
          <w:kern w:val="2"/>
          <w:sz w:val="21"/>
        </w:rPr>
      </w:pPr>
      <w:r w:rsidRPr="00711442">
        <w:rPr>
          <w:rFonts w:asciiTheme="majorHAnsi" w:hAnsiTheme="majorHAnsi"/>
        </w:rPr>
        <w:fldChar w:fldCharType="begin"/>
      </w:r>
      <w:r w:rsidRPr="00711442">
        <w:rPr>
          <w:rFonts w:asciiTheme="majorHAnsi" w:hAnsiTheme="majorHAnsi"/>
        </w:rPr>
        <w:instrText xml:space="preserve"> TOC \o "1-3" \h \z \u </w:instrText>
      </w:r>
      <w:r w:rsidRPr="00711442">
        <w:rPr>
          <w:rFonts w:asciiTheme="majorHAnsi" w:hAnsiTheme="majorHAnsi"/>
        </w:rPr>
        <w:fldChar w:fldCharType="separate"/>
      </w:r>
      <w:hyperlink w:anchor="_Toc518900555" w:history="1">
        <w:r w:rsidR="00B5485E" w:rsidRPr="00C139CF">
          <w:rPr>
            <w:rStyle w:val="af5"/>
            <w:rFonts w:asciiTheme="majorHAnsi" w:eastAsia="微软雅黑" w:hAnsiTheme="majorHAnsi"/>
            <w:noProof/>
          </w:rPr>
          <w:t>1.</w:t>
        </w:r>
        <w:r w:rsidR="00B5485E">
          <w:rPr>
            <w:rFonts w:cstheme="minorBidi"/>
            <w:noProof/>
            <w:kern w:val="2"/>
            <w:sz w:val="21"/>
          </w:rPr>
          <w:tab/>
        </w:r>
        <w:r w:rsidR="00B5485E" w:rsidRPr="00C139CF">
          <w:rPr>
            <w:rStyle w:val="af5"/>
            <w:rFonts w:asciiTheme="majorHAnsi" w:eastAsia="微软雅黑" w:hAnsiTheme="majorHAnsi"/>
            <w:noProof/>
          </w:rPr>
          <w:t>VUE</w:t>
        </w:r>
        <w:r w:rsidR="00B5485E" w:rsidRPr="00C139CF">
          <w:rPr>
            <w:rStyle w:val="af5"/>
            <w:rFonts w:asciiTheme="majorHAnsi" w:eastAsia="微软雅黑" w:hAnsiTheme="majorHAnsi"/>
            <w:noProof/>
          </w:rPr>
          <w:t>项目目录结构</w:t>
        </w:r>
        <w:r w:rsidR="00B5485E">
          <w:rPr>
            <w:noProof/>
            <w:webHidden/>
          </w:rPr>
          <w:tab/>
        </w:r>
        <w:r w:rsidR="00B5485E">
          <w:rPr>
            <w:noProof/>
            <w:webHidden/>
          </w:rPr>
          <w:fldChar w:fldCharType="begin"/>
        </w:r>
        <w:r w:rsidR="00B5485E">
          <w:rPr>
            <w:noProof/>
            <w:webHidden/>
          </w:rPr>
          <w:instrText xml:space="preserve"> PAGEREF _Toc518900555 \h </w:instrText>
        </w:r>
        <w:r w:rsidR="00B5485E">
          <w:rPr>
            <w:noProof/>
            <w:webHidden/>
          </w:rPr>
        </w:r>
        <w:r w:rsidR="00B5485E">
          <w:rPr>
            <w:noProof/>
            <w:webHidden/>
          </w:rPr>
          <w:fldChar w:fldCharType="separate"/>
        </w:r>
        <w:r w:rsidR="00B5485E">
          <w:rPr>
            <w:noProof/>
            <w:webHidden/>
          </w:rPr>
          <w:t>2</w:t>
        </w:r>
        <w:r w:rsidR="00B5485E">
          <w:rPr>
            <w:noProof/>
            <w:webHidden/>
          </w:rPr>
          <w:fldChar w:fldCharType="end"/>
        </w:r>
      </w:hyperlink>
    </w:p>
    <w:p w:rsidR="00B5485E" w:rsidRDefault="00B5485E">
      <w:pPr>
        <w:pStyle w:val="TOC2"/>
        <w:tabs>
          <w:tab w:val="left" w:pos="630"/>
          <w:tab w:val="right" w:leader="dot" w:pos="9350"/>
        </w:tabs>
        <w:rPr>
          <w:rFonts w:cstheme="minorBidi"/>
          <w:noProof/>
          <w:kern w:val="2"/>
          <w:sz w:val="21"/>
        </w:rPr>
      </w:pPr>
      <w:hyperlink w:anchor="_Toc518900556" w:history="1">
        <w:r w:rsidRPr="00C139CF">
          <w:rPr>
            <w:rStyle w:val="af5"/>
            <w:rFonts w:asciiTheme="majorHAnsi" w:eastAsia="微软雅黑" w:hAnsiTheme="majorHAnsi"/>
            <w:noProof/>
          </w:rPr>
          <w:t>2.</w:t>
        </w:r>
        <w:r>
          <w:rPr>
            <w:rFonts w:cstheme="minorBidi"/>
            <w:noProof/>
            <w:kern w:val="2"/>
            <w:sz w:val="21"/>
          </w:rPr>
          <w:tab/>
        </w:r>
        <w:r w:rsidRPr="00C139CF">
          <w:rPr>
            <w:rStyle w:val="af5"/>
            <w:rFonts w:asciiTheme="majorHAnsi" w:eastAsia="微软雅黑" w:hAnsiTheme="majorHAnsi"/>
            <w:noProof/>
          </w:rPr>
          <w:t>主题配置与切换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_Toc518900556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85E" w:rsidRDefault="00B5485E">
      <w:pPr>
        <w:pStyle w:val="TOC2"/>
        <w:tabs>
          <w:tab w:val="left" w:pos="630"/>
          <w:tab w:val="right" w:leader="dot" w:pos="9350"/>
        </w:tabs>
        <w:rPr>
          <w:rFonts w:cstheme="minorBidi"/>
          <w:noProof/>
          <w:kern w:val="2"/>
          <w:sz w:val="21"/>
        </w:rPr>
      </w:pPr>
      <w:hyperlink w:anchor="_Toc518900557" w:history="1">
        <w:r w:rsidRPr="00C139CF">
          <w:rPr>
            <w:rStyle w:val="af5"/>
            <w:rFonts w:asciiTheme="majorHAnsi" w:eastAsia="微软雅黑" w:hAnsiTheme="majorHAnsi"/>
            <w:noProof/>
          </w:rPr>
          <w:t>3.</w:t>
        </w:r>
        <w:r>
          <w:rPr>
            <w:rFonts w:cstheme="minorBidi"/>
            <w:noProof/>
            <w:kern w:val="2"/>
            <w:sz w:val="21"/>
          </w:rPr>
          <w:tab/>
        </w:r>
        <w:r w:rsidRPr="00C139CF">
          <w:rPr>
            <w:rStyle w:val="af5"/>
            <w:rFonts w:asciiTheme="majorHAnsi" w:eastAsia="微软雅黑" w:hAnsiTheme="majorHAnsi"/>
            <w:noProof/>
          </w:rPr>
          <w:t>国际化配置及调用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_Toc518900557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85E" w:rsidRDefault="00B5485E">
      <w:pPr>
        <w:pStyle w:val="TOC2"/>
        <w:tabs>
          <w:tab w:val="left" w:pos="630"/>
          <w:tab w:val="right" w:leader="dot" w:pos="9350"/>
        </w:tabs>
        <w:rPr>
          <w:rFonts w:cstheme="minorBidi"/>
          <w:noProof/>
          <w:kern w:val="2"/>
          <w:sz w:val="21"/>
        </w:rPr>
      </w:pPr>
      <w:hyperlink w:anchor="_Toc518900558" w:history="1">
        <w:r w:rsidRPr="00C139CF">
          <w:rPr>
            <w:rStyle w:val="af5"/>
            <w:rFonts w:asciiTheme="majorHAnsi" w:eastAsia="微软雅黑" w:hAnsiTheme="majorHAnsi"/>
            <w:noProof/>
          </w:rPr>
          <w:t>4.</w:t>
        </w:r>
        <w:r>
          <w:rPr>
            <w:rFonts w:cstheme="minorBidi"/>
            <w:noProof/>
            <w:kern w:val="2"/>
            <w:sz w:val="21"/>
          </w:rPr>
          <w:tab/>
        </w:r>
        <w:r w:rsidRPr="00C139CF">
          <w:rPr>
            <w:rStyle w:val="af5"/>
            <w:rFonts w:asciiTheme="majorHAnsi" w:eastAsia="微软雅黑" w:hAnsiTheme="majorHAnsi"/>
            <w:noProof/>
          </w:rPr>
          <w:t>一些通用代码命名规范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_Toc518900558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485E" w:rsidRDefault="00B5485E">
      <w:pPr>
        <w:pStyle w:val="TOC2"/>
        <w:tabs>
          <w:tab w:val="left" w:pos="630"/>
          <w:tab w:val="right" w:leader="dot" w:pos="9350"/>
        </w:tabs>
        <w:rPr>
          <w:rFonts w:cstheme="minorBidi"/>
          <w:noProof/>
          <w:kern w:val="2"/>
          <w:sz w:val="21"/>
        </w:rPr>
      </w:pPr>
      <w:hyperlink w:anchor="_Toc518900559" w:history="1">
        <w:r w:rsidRPr="00C139CF">
          <w:rPr>
            <w:rStyle w:val="af5"/>
            <w:rFonts w:asciiTheme="majorHAnsi" w:eastAsia="微软雅黑" w:hAnsiTheme="majorHAnsi"/>
            <w:noProof/>
          </w:rPr>
          <w:t>5.</w:t>
        </w:r>
        <w:r>
          <w:rPr>
            <w:rFonts w:cstheme="minorBidi"/>
            <w:noProof/>
            <w:kern w:val="2"/>
            <w:sz w:val="21"/>
          </w:rPr>
          <w:tab/>
        </w:r>
        <w:r w:rsidRPr="00C139CF">
          <w:rPr>
            <w:rStyle w:val="af5"/>
            <w:rFonts w:asciiTheme="majorHAnsi" w:eastAsia="微软雅黑" w:hAnsiTheme="majorHAnsi"/>
            <w:noProof/>
          </w:rPr>
          <w:t>VUE</w:t>
        </w:r>
        <w:r w:rsidRPr="00C139CF">
          <w:rPr>
            <w:rStyle w:val="af5"/>
            <w:rFonts w:asciiTheme="majorHAnsi" w:eastAsia="微软雅黑" w:hAnsiTheme="majorHAnsi"/>
            <w:noProof/>
          </w:rPr>
          <w:t>的一些规范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_Toc518900559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485E" w:rsidRDefault="00B5485E">
      <w:pPr>
        <w:pStyle w:val="TOC2"/>
        <w:tabs>
          <w:tab w:val="left" w:pos="630"/>
          <w:tab w:val="right" w:leader="dot" w:pos="9350"/>
        </w:tabs>
        <w:rPr>
          <w:rFonts w:cstheme="minorBidi"/>
          <w:noProof/>
          <w:kern w:val="2"/>
          <w:sz w:val="21"/>
        </w:rPr>
      </w:pPr>
      <w:hyperlink w:anchor="_Toc518900560" w:history="1">
        <w:r w:rsidRPr="00C139CF">
          <w:rPr>
            <w:rStyle w:val="af5"/>
            <w:rFonts w:asciiTheme="majorHAnsi" w:eastAsia="微软雅黑" w:hAnsiTheme="majorHAnsi"/>
            <w:noProof/>
          </w:rPr>
          <w:t>6.</w:t>
        </w:r>
        <w:r>
          <w:rPr>
            <w:rFonts w:cstheme="minorBidi"/>
            <w:noProof/>
            <w:kern w:val="2"/>
            <w:sz w:val="21"/>
          </w:rPr>
          <w:tab/>
        </w:r>
        <w:r w:rsidRPr="00C139CF">
          <w:rPr>
            <w:rStyle w:val="af5"/>
            <w:rFonts w:asciiTheme="majorHAnsi" w:eastAsia="微软雅黑" w:hAnsiTheme="majorHAnsi"/>
            <w:noProof/>
          </w:rPr>
          <w:t>前端</w:t>
        </w:r>
        <w:r w:rsidRPr="00C139CF">
          <w:rPr>
            <w:rStyle w:val="af5"/>
            <w:rFonts w:asciiTheme="majorHAnsi" w:eastAsia="微软雅黑" w:hAnsiTheme="majorHAnsi"/>
            <w:noProof/>
          </w:rPr>
          <w:t xml:space="preserve">Mock </w:t>
        </w:r>
        <w:r w:rsidRPr="00C139CF">
          <w:rPr>
            <w:rStyle w:val="af5"/>
            <w:rFonts w:asciiTheme="majorHAnsi" w:eastAsia="微软雅黑" w:hAnsiTheme="majorHAnsi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_Toc518900560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4F4A" w:rsidRPr="00711442" w:rsidRDefault="004A1F98" w:rsidP="005E4F4A">
      <w:pPr>
        <w:rPr>
          <w:rFonts w:asciiTheme="majorHAnsi" w:hAnsiTheme="majorHAnsi"/>
        </w:rPr>
      </w:pPr>
      <w:r w:rsidRPr="00711442">
        <w:rPr>
          <w:rFonts w:asciiTheme="majorHAnsi" w:hAnsiTheme="majorHAnsi"/>
        </w:rPr>
        <w:fldChar w:fldCharType="end"/>
      </w:r>
    </w:p>
    <w:p w:rsidR="005E4F4A" w:rsidRPr="00711442" w:rsidRDefault="005E4F4A" w:rsidP="005E4F4A">
      <w:pPr>
        <w:rPr>
          <w:rFonts w:asciiTheme="majorHAnsi" w:hAnsiTheme="majorHAnsi"/>
        </w:rPr>
      </w:pPr>
    </w:p>
    <w:p w:rsidR="005E4F4A" w:rsidRPr="00711442" w:rsidRDefault="005E4F4A" w:rsidP="005E4F4A">
      <w:pPr>
        <w:rPr>
          <w:rFonts w:asciiTheme="majorHAnsi" w:hAnsiTheme="majorHAnsi"/>
        </w:rPr>
      </w:pPr>
    </w:p>
    <w:p w:rsidR="005E4F4A" w:rsidRPr="00711442" w:rsidRDefault="005E4F4A" w:rsidP="005E4F4A">
      <w:pPr>
        <w:rPr>
          <w:rFonts w:asciiTheme="majorHAnsi" w:hAnsiTheme="majorHAnsi"/>
        </w:rPr>
      </w:pPr>
    </w:p>
    <w:p w:rsidR="00C415BF" w:rsidRPr="00711442" w:rsidRDefault="00C24530" w:rsidP="00FB0765">
      <w:pPr>
        <w:pStyle w:val="2"/>
        <w:spacing w:before="240" w:after="0"/>
        <w:ind w:left="475" w:hangingChars="198" w:hanging="475"/>
        <w:rPr>
          <w:rFonts w:asciiTheme="majorHAnsi" w:eastAsia="微软雅黑" w:hAnsiTheme="majorHAnsi"/>
        </w:rPr>
      </w:pPr>
      <w:bookmarkStart w:id="0" w:name="_Toc518900555"/>
      <w:r w:rsidRPr="00711442">
        <w:rPr>
          <w:rFonts w:asciiTheme="majorHAnsi" w:eastAsia="微软雅黑" w:hAnsiTheme="majorHAnsi"/>
        </w:rPr>
        <w:lastRenderedPageBreak/>
        <w:t>VUE</w:t>
      </w:r>
      <w:r w:rsidRPr="00711442">
        <w:rPr>
          <w:rFonts w:asciiTheme="majorHAnsi" w:eastAsia="微软雅黑" w:hAnsiTheme="majorHAnsi"/>
        </w:rPr>
        <w:t>项目</w:t>
      </w:r>
      <w:r w:rsidR="00C415BF" w:rsidRPr="00711442">
        <w:rPr>
          <w:rFonts w:asciiTheme="majorHAnsi" w:eastAsia="微软雅黑" w:hAnsiTheme="majorHAnsi"/>
        </w:rPr>
        <w:t>目录结构</w:t>
      </w:r>
      <w:bookmarkEnd w:id="0"/>
    </w:p>
    <w:p w:rsidR="00DB5EE5" w:rsidRPr="00711442" w:rsidRDefault="000C1BEF" w:rsidP="00FD7698">
      <w:pPr>
        <w:ind w:firstLine="432"/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069F8675" wp14:editId="2A5A48A0">
            <wp:extent cx="1695238" cy="24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51" w:rsidRPr="00711442" w:rsidRDefault="00E64FFB" w:rsidP="00865F51">
      <w:pPr>
        <w:pStyle w:val="a"/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Src </w:t>
      </w:r>
      <w:r w:rsidR="003E5480" w:rsidRPr="00711442">
        <w:rPr>
          <w:rFonts w:asciiTheme="majorHAnsi" w:eastAsia="微软雅黑" w:hAnsiTheme="majorHAnsi"/>
          <w:sz w:val="21"/>
          <w:szCs w:val="21"/>
          <w:lang w:val="zh-CN"/>
        </w:rPr>
        <w:tab/>
      </w:r>
      <w:r w:rsidR="00865F51" w:rsidRPr="00711442">
        <w:rPr>
          <w:rFonts w:asciiTheme="majorHAnsi" w:eastAsia="微软雅黑" w:hAnsiTheme="majorHAnsi"/>
          <w:sz w:val="21"/>
          <w:szCs w:val="21"/>
          <w:lang w:val="zh-CN"/>
        </w:rPr>
        <w:t>项目</w:t>
      </w:r>
      <w:r w:rsidR="00EF7E23" w:rsidRPr="00711442">
        <w:rPr>
          <w:rFonts w:asciiTheme="majorHAnsi" w:eastAsia="微软雅黑" w:hAnsiTheme="majorHAnsi"/>
          <w:sz w:val="21"/>
          <w:szCs w:val="21"/>
          <w:lang w:val="zh-CN"/>
        </w:rPr>
        <w:t>root</w:t>
      </w:r>
      <w:r w:rsidR="00EF7E23" w:rsidRPr="00711442">
        <w:rPr>
          <w:rFonts w:asciiTheme="majorHAnsi" w:eastAsia="微软雅黑" w:hAnsiTheme="majorHAnsi"/>
          <w:sz w:val="21"/>
          <w:szCs w:val="21"/>
          <w:lang w:val="zh-CN"/>
        </w:rPr>
        <w:t>目录</w:t>
      </w:r>
      <w:r w:rsidR="00EF7E23"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 </w:t>
      </w:r>
      <w:r w:rsidR="00865F51" w:rsidRPr="00711442">
        <w:rPr>
          <w:rFonts w:asciiTheme="majorHAnsi" w:eastAsia="微软雅黑" w:hAnsiTheme="majorHAnsi"/>
          <w:sz w:val="21"/>
          <w:szCs w:val="21"/>
          <w:lang w:val="zh-CN"/>
        </w:rPr>
        <w:t>代码和资源统一放置在</w:t>
      </w:r>
      <w:r w:rsidR="00865F51"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="00865F51" w:rsidRPr="00711442">
        <w:rPr>
          <w:rFonts w:asciiTheme="majorHAnsi" w:eastAsia="微软雅黑" w:hAnsiTheme="majorHAnsi"/>
          <w:sz w:val="21"/>
          <w:szCs w:val="21"/>
          <w:lang w:val="zh-CN"/>
        </w:rPr>
        <w:t>目录下</w:t>
      </w:r>
    </w:p>
    <w:p w:rsidR="00C415BF" w:rsidRPr="00711442" w:rsidRDefault="00DB5EE5" w:rsidP="00BB5E2E">
      <w:pPr>
        <w:ind w:left="720" w:firstLine="720"/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23062AB1" wp14:editId="749215A3">
            <wp:extent cx="1619048" cy="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442">
        <w:rPr>
          <w:rFonts w:asciiTheme="majorHAnsi" w:hAnsiTheme="majorHAnsi"/>
        </w:rPr>
        <w:t xml:space="preserve">  </w:t>
      </w:r>
    </w:p>
    <w:p w:rsidR="002216B9" w:rsidRPr="00711442" w:rsidRDefault="002216B9" w:rsidP="00BE052B">
      <w:pPr>
        <w:pStyle w:val="a"/>
        <w:rPr>
          <w:rFonts w:asciiTheme="majorHAnsi" w:hAnsiTheme="majorHAnsi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Assets  </w:t>
      </w:r>
      <w:r w:rsidR="003E5480" w:rsidRPr="00711442">
        <w:rPr>
          <w:rFonts w:asciiTheme="majorHAnsi" w:eastAsia="微软雅黑" w:hAnsiTheme="majorHAnsi"/>
          <w:sz w:val="21"/>
          <w:szCs w:val="21"/>
          <w:lang w:val="zh-CN"/>
        </w:rPr>
        <w:tab/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目录存放所有资源文件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主要就是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所有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图片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字体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样式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等</w:t>
      </w:r>
      <w:r w:rsidR="00BE6A4A" w:rsidRPr="00711442">
        <w:rPr>
          <w:rFonts w:asciiTheme="majorHAnsi" w:eastAsia="微软雅黑" w:hAnsiTheme="majorHAnsi"/>
          <w:sz w:val="21"/>
          <w:szCs w:val="21"/>
          <w:lang w:val="zh-CN"/>
        </w:rPr>
        <w:t>，一套</w:t>
      </w:r>
      <w:r w:rsidR="008D3605" w:rsidRPr="00711442">
        <w:rPr>
          <w:rFonts w:asciiTheme="majorHAnsi" w:eastAsia="微软雅黑" w:hAnsiTheme="majorHAnsi"/>
          <w:sz w:val="21"/>
          <w:szCs w:val="21"/>
          <w:lang w:val="zh-CN"/>
        </w:rPr>
        <w:t>主题</w:t>
      </w:r>
      <w:r w:rsidR="00BE6A4A" w:rsidRPr="00711442">
        <w:rPr>
          <w:rFonts w:asciiTheme="majorHAnsi" w:eastAsia="微软雅黑" w:hAnsiTheme="majorHAnsi"/>
          <w:sz w:val="21"/>
          <w:szCs w:val="21"/>
          <w:lang w:val="zh-CN"/>
        </w:rPr>
        <w:t>一个目录</w:t>
      </w:r>
      <w:r w:rsidR="002D46FE" w:rsidRPr="00711442">
        <w:rPr>
          <w:rFonts w:asciiTheme="majorHAnsi" w:eastAsia="微软雅黑" w:hAnsiTheme="majorHAnsi"/>
          <w:sz w:val="21"/>
          <w:szCs w:val="21"/>
          <w:lang w:val="zh-CN"/>
        </w:rPr>
        <w:t>。</w:t>
      </w:r>
    </w:p>
    <w:p w:rsidR="00C52085" w:rsidRPr="00711442" w:rsidRDefault="00261FC6" w:rsidP="00AB416D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42B72229" wp14:editId="34FD891C">
            <wp:extent cx="1780540" cy="3286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0958" cy="32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6D" w:rsidRPr="00711442" w:rsidRDefault="00957CE2" w:rsidP="00C64123">
      <w:pPr>
        <w:pStyle w:val="a"/>
        <w:numPr>
          <w:ilvl w:val="1"/>
          <w:numId w:val="2"/>
        </w:numPr>
        <w:rPr>
          <w:rFonts w:asciiTheme="majorHAnsi" w:hAnsiTheme="majorHAnsi"/>
          <w:b/>
        </w:rPr>
      </w:pPr>
      <w:r w:rsidRPr="00711442">
        <w:rPr>
          <w:rFonts w:asciiTheme="majorHAnsi" w:hAnsiTheme="majorHAnsi"/>
          <w:b/>
        </w:rPr>
        <w:t>组件的样式</w:t>
      </w:r>
      <w:r w:rsidR="008B2FA7" w:rsidRPr="00711442">
        <w:rPr>
          <w:rFonts w:asciiTheme="majorHAnsi" w:hAnsiTheme="majorHAnsi"/>
          <w:b/>
        </w:rPr>
        <w:t xml:space="preserve"> </w:t>
      </w:r>
      <w:r w:rsidR="008B2FA7" w:rsidRPr="00711442">
        <w:rPr>
          <w:rFonts w:asciiTheme="majorHAnsi" w:hAnsiTheme="majorHAnsi"/>
          <w:b/>
        </w:rPr>
        <w:t>按语言命名</w:t>
      </w:r>
      <w:r w:rsidR="00B4607E" w:rsidRPr="00711442">
        <w:rPr>
          <w:rFonts w:asciiTheme="majorHAnsi" w:hAnsiTheme="majorHAnsi"/>
          <w:b/>
        </w:rPr>
        <w:t>；图片则放在</w:t>
      </w:r>
      <w:r w:rsidR="00B4607E" w:rsidRPr="00711442">
        <w:rPr>
          <w:rFonts w:asciiTheme="majorHAnsi" w:hAnsiTheme="majorHAnsi"/>
          <w:b/>
        </w:rPr>
        <w:t xml:space="preserve"> img </w:t>
      </w:r>
      <w:r w:rsidR="00B4607E" w:rsidRPr="00711442">
        <w:rPr>
          <w:rFonts w:asciiTheme="majorHAnsi" w:hAnsiTheme="majorHAnsi"/>
          <w:b/>
        </w:rPr>
        <w:t>目录下</w:t>
      </w:r>
    </w:p>
    <w:p w:rsidR="002A09F6" w:rsidRPr="00711442" w:rsidRDefault="004A48DC" w:rsidP="00AB416D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  <w:b/>
          <w:color w:val="auto"/>
        </w:rPr>
        <w:t>Views</w:t>
      </w:r>
      <w:r w:rsidRPr="00711442">
        <w:rPr>
          <w:rFonts w:asciiTheme="majorHAnsi" w:hAnsiTheme="majorHAnsi"/>
          <w:color w:val="auto"/>
        </w:rPr>
        <w:t xml:space="preserve"> </w:t>
      </w:r>
      <w:r w:rsidRPr="00711442">
        <w:rPr>
          <w:rFonts w:asciiTheme="majorHAnsi" w:hAnsiTheme="majorHAnsi"/>
        </w:rPr>
        <w:t>里的资源直接按</w:t>
      </w:r>
      <w:r w:rsidRPr="00711442">
        <w:rPr>
          <w:rFonts w:asciiTheme="majorHAnsi" w:hAnsiTheme="majorHAnsi"/>
        </w:rPr>
        <w:t xml:space="preserve"> Vies </w:t>
      </w:r>
      <w:r w:rsidRPr="00711442">
        <w:rPr>
          <w:rFonts w:asciiTheme="majorHAnsi" w:hAnsiTheme="majorHAnsi"/>
        </w:rPr>
        <w:t>下的二级目录名称命名</w:t>
      </w:r>
    </w:p>
    <w:p w:rsidR="003048E0" w:rsidRPr="00711442" w:rsidRDefault="004E6B27" w:rsidP="00AB416D">
      <w:pPr>
        <w:pStyle w:val="a"/>
        <w:numPr>
          <w:ilvl w:val="1"/>
          <w:numId w:val="2"/>
        </w:numPr>
        <w:rPr>
          <w:rFonts w:asciiTheme="majorHAnsi" w:hAnsiTheme="majorHAnsi"/>
          <w:color w:val="auto"/>
        </w:rPr>
      </w:pPr>
      <w:r w:rsidRPr="00711442">
        <w:rPr>
          <w:rFonts w:asciiTheme="majorHAnsi" w:hAnsiTheme="majorHAnsi"/>
          <w:color w:val="auto"/>
        </w:rPr>
        <w:t>每一个</w:t>
      </w:r>
      <w:r w:rsidRPr="00711442">
        <w:rPr>
          <w:rFonts w:asciiTheme="majorHAnsi" w:hAnsiTheme="majorHAnsi"/>
          <w:color w:val="auto"/>
        </w:rPr>
        <w:t xml:space="preserve"> Views </w:t>
      </w:r>
      <w:r w:rsidRPr="00711442">
        <w:rPr>
          <w:rFonts w:asciiTheme="majorHAnsi" w:hAnsiTheme="majorHAnsi"/>
          <w:color w:val="auto"/>
        </w:rPr>
        <w:t>包含</w:t>
      </w:r>
      <w:r w:rsidRPr="00711442">
        <w:rPr>
          <w:rFonts w:asciiTheme="majorHAnsi" w:hAnsiTheme="majorHAnsi"/>
          <w:color w:val="auto"/>
        </w:rPr>
        <w:t xml:space="preserve"> img </w:t>
      </w:r>
      <w:r w:rsidRPr="00711442">
        <w:rPr>
          <w:rFonts w:asciiTheme="majorHAnsi" w:hAnsiTheme="majorHAnsi"/>
          <w:color w:val="auto"/>
        </w:rPr>
        <w:t>和</w:t>
      </w:r>
      <w:r w:rsidRPr="00711442">
        <w:rPr>
          <w:rFonts w:asciiTheme="majorHAnsi" w:hAnsiTheme="majorHAnsi"/>
          <w:color w:val="auto"/>
        </w:rPr>
        <w:t xml:space="preserve"> less </w:t>
      </w:r>
      <w:r w:rsidRPr="00711442">
        <w:rPr>
          <w:rFonts w:asciiTheme="majorHAnsi" w:hAnsiTheme="majorHAnsi"/>
          <w:color w:val="auto"/>
        </w:rPr>
        <w:t>两个目录</w:t>
      </w:r>
      <w:r w:rsidRPr="00711442">
        <w:rPr>
          <w:rFonts w:asciiTheme="majorHAnsi" w:hAnsiTheme="majorHAnsi"/>
          <w:color w:val="auto"/>
        </w:rPr>
        <w:t xml:space="preserve"> </w:t>
      </w:r>
      <w:r w:rsidRPr="00711442">
        <w:rPr>
          <w:rFonts w:asciiTheme="majorHAnsi" w:hAnsiTheme="majorHAnsi"/>
          <w:color w:val="auto"/>
        </w:rPr>
        <w:t>，如果</w:t>
      </w:r>
      <w:r w:rsidR="003048E0" w:rsidRPr="00711442">
        <w:rPr>
          <w:rFonts w:asciiTheme="majorHAnsi" w:hAnsiTheme="majorHAnsi"/>
          <w:color w:val="auto"/>
        </w:rPr>
        <w:t>部分</w:t>
      </w:r>
      <w:r w:rsidRPr="00711442">
        <w:rPr>
          <w:rFonts w:asciiTheme="majorHAnsi" w:hAnsiTheme="majorHAnsi"/>
          <w:color w:val="auto"/>
        </w:rPr>
        <w:t>图片需要配合国际化则</w:t>
      </w:r>
      <w:r w:rsidRPr="00711442">
        <w:rPr>
          <w:rFonts w:asciiTheme="majorHAnsi" w:hAnsiTheme="majorHAnsi"/>
          <w:color w:val="auto"/>
        </w:rPr>
        <w:t xml:space="preserve"> </w:t>
      </w:r>
      <w:r w:rsidRPr="00711442">
        <w:rPr>
          <w:rFonts w:asciiTheme="majorHAnsi" w:hAnsiTheme="majorHAnsi"/>
          <w:color w:val="auto"/>
        </w:rPr>
        <w:t>分语言文件夹存放</w:t>
      </w:r>
      <w:r w:rsidR="003048E0" w:rsidRPr="00711442">
        <w:rPr>
          <w:rFonts w:asciiTheme="majorHAnsi" w:hAnsiTheme="majorHAnsi"/>
          <w:color w:val="auto"/>
        </w:rPr>
        <w:t>；</w:t>
      </w:r>
    </w:p>
    <w:p w:rsidR="00FE6A48" w:rsidRPr="00711442" w:rsidRDefault="0098178B" w:rsidP="00AB416D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lastRenderedPageBreak/>
        <w:t>全局</w:t>
      </w:r>
      <w:r w:rsidRPr="00711442">
        <w:rPr>
          <w:rFonts w:asciiTheme="majorHAnsi" w:hAnsiTheme="majorHAnsi"/>
        </w:rPr>
        <w:t xml:space="preserve"> less </w:t>
      </w:r>
      <w:r w:rsidRPr="00711442">
        <w:rPr>
          <w:rFonts w:asciiTheme="majorHAnsi" w:hAnsiTheme="majorHAnsi"/>
        </w:rPr>
        <w:t>的入口文件</w:t>
      </w:r>
      <w:r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为</w:t>
      </w:r>
      <w:r w:rsidRPr="00711442">
        <w:rPr>
          <w:rFonts w:asciiTheme="majorHAnsi" w:hAnsiTheme="majorHAnsi"/>
        </w:rPr>
        <w:t xml:space="preserve"> index_</w:t>
      </w:r>
      <w:r w:rsidRPr="00711442">
        <w:rPr>
          <w:rFonts w:asciiTheme="majorHAnsi" w:hAnsiTheme="majorHAnsi"/>
        </w:rPr>
        <w:t>语言缩写</w:t>
      </w:r>
      <w:r w:rsidRPr="00711442">
        <w:rPr>
          <w:rFonts w:asciiTheme="majorHAnsi" w:hAnsiTheme="majorHAnsi"/>
        </w:rPr>
        <w:t>.less</w:t>
      </w:r>
    </w:p>
    <w:p w:rsidR="0098178B" w:rsidRPr="00711442" w:rsidRDefault="0098178B" w:rsidP="0098178B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4F67EFF9" wp14:editId="616E0EFA">
            <wp:extent cx="4077634" cy="2171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433" cy="21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8B" w:rsidRPr="00711442" w:rsidRDefault="00510BCC" w:rsidP="0098178B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1B0D645D" wp14:editId="725FA534">
            <wp:extent cx="3457143" cy="17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8B" w:rsidRPr="00711442" w:rsidRDefault="00187D58" w:rsidP="00187D58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 xml:space="preserve">Thumb </w:t>
      </w:r>
      <w:r w:rsidRPr="00711442">
        <w:rPr>
          <w:rFonts w:asciiTheme="majorHAnsi" w:hAnsiTheme="majorHAnsi"/>
        </w:rPr>
        <w:t>目录放</w:t>
      </w:r>
      <w:r w:rsidR="00B646CB" w:rsidRPr="00711442">
        <w:rPr>
          <w:rFonts w:asciiTheme="majorHAnsi" w:hAnsiTheme="majorHAnsi"/>
        </w:rPr>
        <w:t>美工出的</w:t>
      </w:r>
      <w:r w:rsidRPr="00711442">
        <w:rPr>
          <w:rFonts w:asciiTheme="majorHAnsi" w:hAnsiTheme="majorHAnsi"/>
        </w:rPr>
        <w:t>设计</w:t>
      </w:r>
      <w:r w:rsidR="00B646CB" w:rsidRPr="00711442">
        <w:rPr>
          <w:rFonts w:asciiTheme="majorHAnsi" w:hAnsiTheme="majorHAnsi"/>
        </w:rPr>
        <w:t>图</w:t>
      </w:r>
    </w:p>
    <w:p w:rsidR="00423493" w:rsidRPr="00711442" w:rsidRDefault="00423493" w:rsidP="00187D58">
      <w:pPr>
        <w:pStyle w:val="a"/>
        <w:numPr>
          <w:ilvl w:val="1"/>
          <w:numId w:val="2"/>
        </w:numPr>
        <w:rPr>
          <w:rFonts w:asciiTheme="majorHAnsi" w:hAnsiTheme="majorHAnsi"/>
        </w:rPr>
      </w:pPr>
    </w:p>
    <w:p w:rsidR="009D327D" w:rsidRPr="00711442" w:rsidRDefault="009D327D" w:rsidP="009D327D">
      <w:pPr>
        <w:pStyle w:val="a"/>
        <w:rPr>
          <w:rFonts w:asciiTheme="majorHAnsi" w:eastAsia="微软雅黑" w:hAnsiTheme="majorHAnsi"/>
          <w:sz w:val="21"/>
          <w:szCs w:val="21"/>
          <w:lang w:val="zh-CN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Components  </w:t>
      </w:r>
      <w:r w:rsidR="00856869" w:rsidRPr="00711442">
        <w:rPr>
          <w:rFonts w:asciiTheme="majorHAnsi" w:eastAsia="微软雅黑" w:hAnsiTheme="majorHAnsi"/>
          <w:sz w:val="21"/>
          <w:szCs w:val="21"/>
          <w:lang w:val="zh-CN"/>
        </w:rPr>
        <w:tab/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目录存放所有抽象通用组件</w:t>
      </w:r>
      <w:r w:rsidR="007E2046" w:rsidRPr="00711442">
        <w:rPr>
          <w:rFonts w:asciiTheme="majorHAnsi" w:eastAsia="微软雅黑" w:hAnsiTheme="majorHAnsi"/>
          <w:sz w:val="21"/>
          <w:szCs w:val="21"/>
          <w:lang w:val="zh-CN"/>
        </w:rPr>
        <w:t>的</w:t>
      </w:r>
      <w:r w:rsidR="007E2046" w:rsidRPr="00711442">
        <w:rPr>
          <w:rFonts w:asciiTheme="majorHAnsi" w:eastAsia="微软雅黑" w:hAnsiTheme="majorHAnsi"/>
          <w:sz w:val="21"/>
          <w:szCs w:val="21"/>
          <w:lang w:val="zh-CN"/>
        </w:rPr>
        <w:t>VUE</w:t>
      </w:r>
      <w:r w:rsidR="007E2046" w:rsidRPr="00711442">
        <w:rPr>
          <w:rFonts w:asciiTheme="majorHAnsi" w:eastAsia="微软雅黑" w:hAnsiTheme="majorHAnsi"/>
          <w:sz w:val="21"/>
          <w:szCs w:val="21"/>
          <w:lang w:val="zh-CN"/>
        </w:rPr>
        <w:t>文件</w:t>
      </w:r>
    </w:p>
    <w:p w:rsidR="00E372B4" w:rsidRPr="00711442" w:rsidRDefault="00E372B4" w:rsidP="00AB416D">
      <w:pPr>
        <w:pStyle w:val="a"/>
        <w:numPr>
          <w:ilvl w:val="1"/>
          <w:numId w:val="2"/>
        </w:numPr>
        <w:rPr>
          <w:rFonts w:asciiTheme="majorHAnsi" w:hAnsiTheme="majorHAnsi"/>
          <w:color w:val="FF0000"/>
        </w:rPr>
      </w:pPr>
      <w:r w:rsidRPr="00711442">
        <w:rPr>
          <w:rFonts w:asciiTheme="majorHAnsi" w:hAnsiTheme="majorHAnsi"/>
          <w:color w:val="FF0000"/>
        </w:rPr>
        <w:t xml:space="preserve">*   </w:t>
      </w:r>
      <w:r w:rsidR="00C92696" w:rsidRPr="00711442">
        <w:rPr>
          <w:rFonts w:asciiTheme="majorHAnsi" w:hAnsiTheme="majorHAnsi"/>
          <w:color w:val="FF0000"/>
        </w:rPr>
        <w:t>这个目录下</w:t>
      </w:r>
      <w:r w:rsidRPr="00711442">
        <w:rPr>
          <w:rFonts w:asciiTheme="majorHAnsi" w:hAnsiTheme="majorHAnsi"/>
          <w:color w:val="FF0000"/>
        </w:rPr>
        <w:t>的每个</w:t>
      </w:r>
      <w:r w:rsidRPr="00711442">
        <w:rPr>
          <w:rFonts w:asciiTheme="majorHAnsi" w:hAnsiTheme="majorHAnsi"/>
          <w:color w:val="FF0000"/>
        </w:rPr>
        <w:t xml:space="preserve"> VUE </w:t>
      </w:r>
      <w:r w:rsidR="00A82A13" w:rsidRPr="00711442">
        <w:rPr>
          <w:rFonts w:asciiTheme="majorHAnsi" w:hAnsiTheme="majorHAnsi"/>
          <w:color w:val="FF0000"/>
        </w:rPr>
        <w:t>组件</w:t>
      </w:r>
      <w:r w:rsidRPr="00711442">
        <w:rPr>
          <w:rFonts w:asciiTheme="majorHAnsi" w:hAnsiTheme="majorHAnsi"/>
          <w:color w:val="FF0000"/>
        </w:rPr>
        <w:t>都要满足</w:t>
      </w:r>
      <w:r w:rsidRPr="00711442">
        <w:rPr>
          <w:rFonts w:asciiTheme="majorHAnsi" w:hAnsiTheme="majorHAnsi"/>
          <w:color w:val="FF0000"/>
        </w:rPr>
        <w:t xml:space="preserve"> </w:t>
      </w:r>
      <w:r w:rsidR="006178BA" w:rsidRPr="00711442">
        <w:rPr>
          <w:rFonts w:asciiTheme="majorHAnsi" w:hAnsiTheme="majorHAnsi"/>
          <w:color w:val="FF0000"/>
        </w:rPr>
        <w:t>足够抽象</w:t>
      </w:r>
      <w:r w:rsidR="006178BA" w:rsidRPr="00711442">
        <w:rPr>
          <w:rFonts w:asciiTheme="majorHAnsi" w:hAnsiTheme="majorHAnsi"/>
          <w:color w:val="FF0000"/>
        </w:rPr>
        <w:t xml:space="preserve"> </w:t>
      </w:r>
      <w:r w:rsidRPr="00711442">
        <w:rPr>
          <w:rFonts w:asciiTheme="majorHAnsi" w:hAnsiTheme="majorHAnsi"/>
          <w:color w:val="FF0000"/>
        </w:rPr>
        <w:t>可复用的原则</w:t>
      </w:r>
      <w:r w:rsidR="00F36795" w:rsidRPr="00711442">
        <w:rPr>
          <w:rFonts w:asciiTheme="majorHAnsi" w:hAnsiTheme="majorHAnsi"/>
          <w:color w:val="FF0000"/>
        </w:rPr>
        <w:t xml:space="preserve">  </w:t>
      </w:r>
      <w:r w:rsidR="00F36795" w:rsidRPr="00711442">
        <w:rPr>
          <w:rFonts w:asciiTheme="majorHAnsi" w:hAnsiTheme="majorHAnsi"/>
          <w:color w:val="FF0000"/>
        </w:rPr>
        <w:t>复制到其他项目可直接使用</w:t>
      </w:r>
      <w:r w:rsidR="00862626" w:rsidRPr="00711442">
        <w:rPr>
          <w:rFonts w:asciiTheme="majorHAnsi" w:hAnsiTheme="majorHAnsi"/>
          <w:color w:val="FF0000"/>
        </w:rPr>
        <w:t xml:space="preserve"> </w:t>
      </w:r>
      <w:r w:rsidR="00862626" w:rsidRPr="00711442">
        <w:rPr>
          <w:rFonts w:asciiTheme="majorHAnsi" w:hAnsiTheme="majorHAnsi"/>
          <w:color w:val="FF0000"/>
        </w:rPr>
        <w:t>，否则就是个</w:t>
      </w:r>
      <w:r w:rsidR="00862626" w:rsidRPr="00711442">
        <w:rPr>
          <w:rFonts w:asciiTheme="majorHAnsi" w:hAnsiTheme="majorHAnsi"/>
          <w:color w:val="FF0000"/>
        </w:rPr>
        <w:t xml:space="preserve">Views </w:t>
      </w:r>
      <w:r w:rsidR="00862626" w:rsidRPr="00711442">
        <w:rPr>
          <w:rFonts w:asciiTheme="majorHAnsi" w:hAnsiTheme="majorHAnsi"/>
          <w:color w:val="FF0000"/>
        </w:rPr>
        <w:t>请放到</w:t>
      </w:r>
      <w:r w:rsidR="00862626" w:rsidRPr="00711442">
        <w:rPr>
          <w:rFonts w:asciiTheme="majorHAnsi" w:hAnsiTheme="majorHAnsi"/>
          <w:color w:val="FF0000"/>
        </w:rPr>
        <w:t xml:space="preserve"> Views</w:t>
      </w:r>
      <w:r w:rsidR="00862626" w:rsidRPr="00711442">
        <w:rPr>
          <w:rFonts w:asciiTheme="majorHAnsi" w:hAnsiTheme="majorHAnsi"/>
          <w:color w:val="FF0000"/>
        </w:rPr>
        <w:t>下</w:t>
      </w:r>
    </w:p>
    <w:p w:rsidR="003328E5" w:rsidRPr="00711442" w:rsidRDefault="00540006" w:rsidP="003328E5">
      <w:pPr>
        <w:pStyle w:val="a"/>
        <w:numPr>
          <w:ilvl w:val="1"/>
          <w:numId w:val="2"/>
        </w:num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29C9346" wp14:editId="58F5B38B">
            <wp:extent cx="2047875" cy="866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A4" w:rsidRDefault="00D931A4" w:rsidP="00C42618">
      <w:pPr>
        <w:pStyle w:val="a"/>
        <w:numPr>
          <w:ilvl w:val="0"/>
          <w:numId w:val="0"/>
        </w:numPr>
        <w:ind w:left="432" w:hanging="288"/>
      </w:pPr>
    </w:p>
    <w:p w:rsidR="00C42618" w:rsidRPr="00711442" w:rsidRDefault="00C42618" w:rsidP="00C42618">
      <w:pPr>
        <w:pStyle w:val="a"/>
        <w:numPr>
          <w:ilvl w:val="0"/>
          <w:numId w:val="0"/>
        </w:numPr>
        <w:ind w:left="432" w:hanging="288"/>
        <w:rPr>
          <w:rFonts w:hint="eastAsia"/>
        </w:rPr>
      </w:pPr>
    </w:p>
    <w:p w:rsidR="00DD3992" w:rsidRPr="00711442" w:rsidRDefault="0088172F" w:rsidP="00D931A4">
      <w:pPr>
        <w:pStyle w:val="a"/>
        <w:rPr>
          <w:rFonts w:asciiTheme="majorHAnsi" w:eastAsia="微软雅黑" w:hAnsiTheme="majorHAnsi"/>
          <w:sz w:val="21"/>
          <w:szCs w:val="21"/>
          <w:lang w:val="zh-CN"/>
        </w:rPr>
      </w:pPr>
      <w:r w:rsidRPr="00711442">
        <w:rPr>
          <w:rFonts w:asciiTheme="majorHAnsi" w:eastAsia="微软雅黑" w:hAnsiTheme="majorHAnsi"/>
          <w:sz w:val="21"/>
          <w:szCs w:val="21"/>
        </w:rPr>
        <w:t>Lang</w:t>
      </w:r>
      <w:r w:rsidR="003328E5" w:rsidRPr="00711442">
        <w:rPr>
          <w:rFonts w:asciiTheme="majorHAnsi" w:hAnsiTheme="majorHAnsi"/>
          <w:lang w:val="zh-CN"/>
        </w:rPr>
        <w:t xml:space="preserve">  </w:t>
      </w:r>
      <w:r w:rsidR="00F26C1B" w:rsidRPr="00711442">
        <w:rPr>
          <w:rFonts w:asciiTheme="majorHAnsi" w:hAnsiTheme="majorHAnsi"/>
          <w:lang w:val="zh-CN"/>
        </w:rPr>
        <w:tab/>
      </w:r>
      <w:r w:rsidR="00D931A4" w:rsidRPr="00711442">
        <w:rPr>
          <w:rFonts w:asciiTheme="majorHAnsi" w:hAnsiTheme="majorHAnsi"/>
          <w:lang w:val="zh-CN"/>
        </w:rPr>
        <w:t>存放</w:t>
      </w:r>
      <w:r w:rsidR="006829FE" w:rsidRPr="00711442">
        <w:rPr>
          <w:rFonts w:asciiTheme="majorHAnsi" w:hAnsiTheme="majorHAnsi"/>
          <w:lang w:val="zh-CN"/>
        </w:rPr>
        <w:t>项目</w:t>
      </w:r>
      <w:r w:rsidR="00A521E3" w:rsidRPr="00711442">
        <w:rPr>
          <w:rFonts w:asciiTheme="majorHAnsi" w:hAnsiTheme="majorHAnsi"/>
          <w:lang w:val="zh-CN"/>
        </w:rPr>
        <w:t>的</w:t>
      </w:r>
      <w:r w:rsidR="00D931A4" w:rsidRPr="00711442">
        <w:rPr>
          <w:rFonts w:asciiTheme="majorHAnsi" w:hAnsiTheme="majorHAnsi"/>
          <w:lang w:val="zh-CN"/>
        </w:rPr>
        <w:t>语言文件，详情见</w:t>
      </w:r>
      <w:r w:rsidR="00D931A4" w:rsidRPr="00711442">
        <w:rPr>
          <w:rFonts w:asciiTheme="majorHAnsi" w:hAnsiTheme="majorHAnsi"/>
          <w:lang w:val="zh-CN"/>
        </w:rPr>
        <w:t xml:space="preserve">  </w:t>
      </w:r>
      <w:r w:rsidR="00D931A4" w:rsidRPr="00711442">
        <w:rPr>
          <w:rFonts w:asciiTheme="majorHAnsi" w:eastAsia="微软雅黑" w:hAnsiTheme="majorHAnsi"/>
          <w:sz w:val="21"/>
          <w:szCs w:val="21"/>
          <w:lang w:val="zh-CN"/>
        </w:rPr>
        <w:t>国际化配置及调用</w:t>
      </w:r>
    </w:p>
    <w:p w:rsidR="00094FA7" w:rsidRPr="00711442" w:rsidRDefault="00094FA7" w:rsidP="002973BE">
      <w:pPr>
        <w:pStyle w:val="a"/>
        <w:numPr>
          <w:ilvl w:val="0"/>
          <w:numId w:val="0"/>
        </w:numPr>
        <w:ind w:left="1152" w:firstLine="288"/>
        <w:rPr>
          <w:rFonts w:asciiTheme="majorHAnsi" w:eastAsia="微软雅黑" w:hAnsiTheme="majorHAnsi"/>
          <w:sz w:val="21"/>
          <w:szCs w:val="21"/>
          <w:lang w:val="zh-CN"/>
        </w:rPr>
      </w:pPr>
      <w:r w:rsidRPr="00711442">
        <w:rPr>
          <w:rFonts w:asciiTheme="majorHAnsi" w:hAnsiTheme="majorHAnsi"/>
          <w:noProof/>
        </w:rPr>
        <w:lastRenderedPageBreak/>
        <w:drawing>
          <wp:inline distT="0" distB="0" distL="0" distR="0" wp14:anchorId="37E87470" wp14:editId="682990F5">
            <wp:extent cx="1837690" cy="20002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099" cy="20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2" w:rsidRPr="00711442" w:rsidRDefault="00DD3992" w:rsidP="00DD3992">
      <w:pPr>
        <w:pStyle w:val="a"/>
        <w:numPr>
          <w:ilvl w:val="0"/>
          <w:numId w:val="0"/>
        </w:numPr>
        <w:ind w:left="432" w:hanging="288"/>
        <w:rPr>
          <w:rFonts w:asciiTheme="majorHAnsi" w:hAnsiTheme="majorHAnsi"/>
        </w:rPr>
      </w:pPr>
    </w:p>
    <w:p w:rsidR="000C0B75" w:rsidRPr="00711442" w:rsidRDefault="0012382A" w:rsidP="000C0B75">
      <w:pPr>
        <w:pStyle w:val="a"/>
        <w:rPr>
          <w:rFonts w:asciiTheme="majorHAnsi" w:hAnsiTheme="majorHAnsi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Views </w:t>
      </w:r>
      <w:r w:rsidR="007C2A51" w:rsidRPr="00711442">
        <w:rPr>
          <w:rFonts w:asciiTheme="majorHAnsi" w:eastAsia="微软雅黑" w:hAnsiTheme="majorHAnsi"/>
          <w:sz w:val="21"/>
          <w:szCs w:val="21"/>
        </w:rPr>
        <w:tab/>
      </w:r>
      <w:r w:rsidR="000C0B75" w:rsidRPr="00711442">
        <w:rPr>
          <w:rFonts w:asciiTheme="majorHAnsi" w:eastAsia="微软雅黑" w:hAnsiTheme="majorHAnsi"/>
          <w:sz w:val="21"/>
          <w:szCs w:val="21"/>
          <w:lang w:val="zh-CN"/>
        </w:rPr>
        <w:t>目录</w:t>
      </w:r>
      <w:r w:rsidR="000C0B75" w:rsidRPr="00711442">
        <w:rPr>
          <w:rFonts w:asciiTheme="majorHAnsi" w:eastAsia="微软雅黑" w:hAnsiTheme="majorHAnsi"/>
          <w:sz w:val="21"/>
          <w:szCs w:val="21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</w:rPr>
        <w:t>存放所有视图</w:t>
      </w:r>
      <w:r w:rsidRPr="00711442">
        <w:rPr>
          <w:rFonts w:asciiTheme="majorHAnsi" w:eastAsia="微软雅黑" w:hAnsiTheme="majorHAnsi"/>
          <w:sz w:val="21"/>
          <w:szCs w:val="21"/>
        </w:rPr>
        <w:t>vue</w:t>
      </w:r>
      <w:r w:rsidRPr="00711442">
        <w:rPr>
          <w:rFonts w:asciiTheme="majorHAnsi" w:eastAsia="微软雅黑" w:hAnsiTheme="majorHAnsi"/>
          <w:sz w:val="21"/>
          <w:szCs w:val="21"/>
        </w:rPr>
        <w:t>文件</w:t>
      </w:r>
      <w:r w:rsidR="008C6856" w:rsidRPr="00711442">
        <w:rPr>
          <w:rFonts w:asciiTheme="majorHAnsi" w:eastAsia="微软雅黑" w:hAnsiTheme="majorHAnsi"/>
          <w:sz w:val="21"/>
          <w:szCs w:val="21"/>
        </w:rPr>
        <w:t>，</w:t>
      </w:r>
      <w:r w:rsidR="00CF12FC" w:rsidRPr="00711442">
        <w:rPr>
          <w:rFonts w:asciiTheme="majorHAnsi" w:eastAsia="微软雅黑" w:hAnsiTheme="majorHAnsi"/>
          <w:sz w:val="21"/>
          <w:szCs w:val="21"/>
        </w:rPr>
        <w:t>可</w:t>
      </w:r>
      <w:r w:rsidR="008C6856" w:rsidRPr="00711442">
        <w:rPr>
          <w:rFonts w:asciiTheme="majorHAnsi" w:eastAsia="微软雅黑" w:hAnsiTheme="majorHAnsi"/>
          <w:sz w:val="21"/>
          <w:szCs w:val="21"/>
        </w:rPr>
        <w:t>按导航结构组织目录。</w:t>
      </w:r>
    </w:p>
    <w:p w:rsidR="00B04EF4" w:rsidRPr="00711442" w:rsidRDefault="00EF3ACF" w:rsidP="003328E5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34E0E25A" wp14:editId="738CB06D">
            <wp:extent cx="1657143" cy="76190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5A" w:rsidRPr="00711442" w:rsidRDefault="005C7A5A" w:rsidP="005C7A5A">
      <w:pPr>
        <w:pStyle w:val="a"/>
        <w:numPr>
          <w:ilvl w:val="0"/>
          <w:numId w:val="0"/>
        </w:numPr>
        <w:ind w:left="432" w:hanging="288"/>
        <w:rPr>
          <w:rFonts w:asciiTheme="majorHAnsi" w:hAnsiTheme="majorHAnsi"/>
        </w:rPr>
      </w:pPr>
    </w:p>
    <w:p w:rsidR="005C7A5A" w:rsidRPr="00711442" w:rsidRDefault="005C7A5A" w:rsidP="005C7A5A">
      <w:pPr>
        <w:pStyle w:val="a"/>
        <w:numPr>
          <w:ilvl w:val="0"/>
          <w:numId w:val="0"/>
        </w:numPr>
        <w:ind w:left="432" w:hanging="288"/>
        <w:rPr>
          <w:rFonts w:asciiTheme="majorHAnsi" w:hAnsiTheme="majorHAnsi"/>
        </w:rPr>
      </w:pPr>
    </w:p>
    <w:p w:rsidR="005C7A5A" w:rsidRPr="00711442" w:rsidRDefault="005C7A5A" w:rsidP="005C7A5A">
      <w:pPr>
        <w:pStyle w:val="a"/>
        <w:rPr>
          <w:rFonts w:asciiTheme="majorHAnsi" w:hAnsiTheme="majorHAnsi"/>
        </w:rPr>
      </w:pPr>
      <w:r w:rsidRPr="00711442">
        <w:rPr>
          <w:rFonts w:asciiTheme="majorHAnsi" w:eastAsia="微软雅黑" w:hAnsiTheme="majorHAnsi"/>
          <w:sz w:val="21"/>
          <w:szCs w:val="21"/>
        </w:rPr>
        <w:t>Vuex</w:t>
      </w:r>
      <w:r w:rsidR="007C2A51" w:rsidRPr="00711442">
        <w:rPr>
          <w:rFonts w:asciiTheme="majorHAnsi" w:eastAsia="微软雅黑" w:hAnsiTheme="majorHAnsi"/>
          <w:sz w:val="21"/>
          <w:szCs w:val="21"/>
        </w:rPr>
        <w:tab/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目录维护一些</w:t>
      </w:r>
      <w:r w:rsidR="00AC37B9" w:rsidRPr="00711442">
        <w:rPr>
          <w:rFonts w:asciiTheme="majorHAnsi" w:eastAsia="微软雅黑" w:hAnsiTheme="majorHAnsi"/>
          <w:sz w:val="21"/>
          <w:szCs w:val="21"/>
          <w:lang w:val="zh-CN"/>
        </w:rPr>
        <w:t>全局状态，可一些跨视图数据。</w:t>
      </w:r>
    </w:p>
    <w:p w:rsidR="005C7A5A" w:rsidRPr="00711442" w:rsidRDefault="005C7A5A" w:rsidP="003328E5">
      <w:pPr>
        <w:pStyle w:val="a"/>
        <w:numPr>
          <w:ilvl w:val="1"/>
          <w:numId w:val="2"/>
        </w:numPr>
        <w:rPr>
          <w:rFonts w:asciiTheme="majorHAnsi" w:hAnsiTheme="majorHAnsi"/>
        </w:rPr>
      </w:pPr>
    </w:p>
    <w:p w:rsidR="00E90973" w:rsidRPr="00711442" w:rsidRDefault="00E90973" w:rsidP="003328E5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1456112D" wp14:editId="3457B997">
            <wp:extent cx="1619048" cy="183809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5" w:rsidRPr="00711442" w:rsidRDefault="003328E5" w:rsidP="003328E5">
      <w:pPr>
        <w:pStyle w:val="a"/>
        <w:numPr>
          <w:ilvl w:val="0"/>
          <w:numId w:val="0"/>
        </w:numPr>
        <w:ind w:left="432" w:hanging="288"/>
        <w:rPr>
          <w:rFonts w:asciiTheme="majorHAnsi" w:hAnsiTheme="majorHAnsi"/>
        </w:rPr>
      </w:pPr>
    </w:p>
    <w:p w:rsidR="00865F51" w:rsidRPr="00711442" w:rsidRDefault="00142C4A" w:rsidP="00142C4A">
      <w:pPr>
        <w:rPr>
          <w:rFonts w:asciiTheme="majorHAnsi" w:hAnsiTheme="majorHAnsi"/>
        </w:rPr>
      </w:pPr>
      <w:r w:rsidRPr="00711442">
        <w:rPr>
          <w:rFonts w:asciiTheme="majorHAnsi" w:hAnsiTheme="majorHAnsi"/>
        </w:rPr>
        <w:t xml:space="preserve">  </w:t>
      </w:r>
    </w:p>
    <w:p w:rsidR="008F5EAE" w:rsidRPr="00711442" w:rsidRDefault="008F5EAE" w:rsidP="00FB0765">
      <w:pPr>
        <w:pStyle w:val="2"/>
        <w:spacing w:before="240" w:after="0"/>
        <w:ind w:left="475" w:hangingChars="198" w:hanging="475"/>
        <w:rPr>
          <w:rFonts w:asciiTheme="majorHAnsi" w:eastAsia="微软雅黑" w:hAnsiTheme="majorHAnsi"/>
        </w:rPr>
      </w:pPr>
      <w:bookmarkStart w:id="1" w:name="_Toc518900556"/>
      <w:r w:rsidRPr="00711442">
        <w:rPr>
          <w:rFonts w:asciiTheme="majorHAnsi" w:eastAsia="微软雅黑" w:hAnsiTheme="majorHAnsi"/>
        </w:rPr>
        <w:t>主题配置</w:t>
      </w:r>
      <w:r w:rsidR="002B50FD" w:rsidRPr="00711442">
        <w:rPr>
          <w:rFonts w:asciiTheme="majorHAnsi" w:eastAsia="微软雅黑" w:hAnsiTheme="majorHAnsi"/>
        </w:rPr>
        <w:t>与切换</w:t>
      </w:r>
      <w:bookmarkEnd w:id="1"/>
    </w:p>
    <w:p w:rsidR="00D42A6D" w:rsidRPr="00711442" w:rsidRDefault="00160F92" w:rsidP="00D42A6D">
      <w:pPr>
        <w:pStyle w:val="a"/>
        <w:rPr>
          <w:rFonts w:asciiTheme="majorHAnsi" w:hAnsiTheme="majorHAnsi"/>
        </w:rPr>
      </w:pPr>
      <w:r w:rsidRPr="00711442">
        <w:rPr>
          <w:rFonts w:asciiTheme="majorHAnsi" w:hAnsiTheme="majorHAnsi"/>
        </w:rPr>
        <w:t>配置主题</w:t>
      </w:r>
    </w:p>
    <w:p w:rsidR="00D42A6D" w:rsidRPr="00711442" w:rsidRDefault="00160F92" w:rsidP="00C77369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进入</w:t>
      </w:r>
      <w:r w:rsidRPr="00711442">
        <w:rPr>
          <w:rFonts w:asciiTheme="majorHAnsi" w:hAnsiTheme="majorHAnsi"/>
        </w:rPr>
        <w:t xml:space="preserve">  src/vuex/states.js  </w:t>
      </w:r>
      <w:r w:rsidRPr="00711442">
        <w:rPr>
          <w:rFonts w:asciiTheme="majorHAnsi" w:hAnsiTheme="majorHAnsi"/>
        </w:rPr>
        <w:t>中</w:t>
      </w:r>
      <w:r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，修改</w:t>
      </w:r>
      <w:r w:rsidRPr="00711442">
        <w:rPr>
          <w:rFonts w:asciiTheme="majorHAnsi" w:hAnsiTheme="majorHAnsi"/>
        </w:rPr>
        <w:t xml:space="preserve"> skins </w:t>
      </w:r>
      <w:r w:rsidRPr="00711442">
        <w:rPr>
          <w:rFonts w:asciiTheme="majorHAnsi" w:hAnsiTheme="majorHAnsi"/>
        </w:rPr>
        <w:t>对象数组</w:t>
      </w:r>
      <w:r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：</w:t>
      </w:r>
      <w:r w:rsidRPr="00711442">
        <w:rPr>
          <w:rFonts w:asciiTheme="majorHAnsi" w:hAnsiTheme="majorHAnsi"/>
          <w:highlight w:val="yellow"/>
        </w:rPr>
        <w:t>template</w:t>
      </w:r>
      <w:r w:rsidRPr="00711442">
        <w:rPr>
          <w:rFonts w:asciiTheme="majorHAnsi" w:hAnsiTheme="majorHAnsi"/>
        </w:rPr>
        <w:t xml:space="preserve"> </w:t>
      </w:r>
      <w:r w:rsidR="005F4944" w:rsidRPr="00711442">
        <w:rPr>
          <w:rFonts w:asciiTheme="majorHAnsi" w:hAnsiTheme="majorHAnsi"/>
        </w:rPr>
        <w:t>的值为</w:t>
      </w:r>
      <w:r w:rsidRPr="00711442">
        <w:rPr>
          <w:rFonts w:asciiTheme="majorHAnsi" w:hAnsiTheme="majorHAnsi"/>
        </w:rPr>
        <w:t xml:space="preserve"> assets/ template</w:t>
      </w:r>
      <w:r w:rsidR="008D1B91" w:rsidRPr="00711442">
        <w:rPr>
          <w:rFonts w:asciiTheme="majorHAnsi" w:hAnsiTheme="majorHAnsi"/>
        </w:rPr>
        <w:t>/</w:t>
      </w:r>
      <w:r w:rsidR="00B617A3" w:rsidRPr="00711442">
        <w:rPr>
          <w:rFonts w:asciiTheme="majorHAnsi" w:hAnsiTheme="majorHAnsi"/>
        </w:rPr>
        <w:t>目录名称</w:t>
      </w:r>
      <w:r w:rsidR="005F4944" w:rsidRPr="00711442">
        <w:rPr>
          <w:rFonts w:asciiTheme="majorHAnsi" w:hAnsiTheme="majorHAnsi"/>
        </w:rPr>
        <w:t>；</w:t>
      </w:r>
      <w:r w:rsidR="00D50624" w:rsidRPr="00711442">
        <w:rPr>
          <w:rFonts w:asciiTheme="majorHAnsi" w:hAnsiTheme="majorHAnsi"/>
          <w:highlight w:val="yellow"/>
        </w:rPr>
        <w:t>color</w:t>
      </w:r>
      <w:r w:rsidR="00CC40EB" w:rsidRPr="00711442">
        <w:rPr>
          <w:rFonts w:asciiTheme="majorHAnsi" w:hAnsiTheme="majorHAnsi"/>
        </w:rPr>
        <w:t xml:space="preserve"> </w:t>
      </w:r>
      <w:r w:rsidR="00CC40EB" w:rsidRPr="00711442">
        <w:rPr>
          <w:rFonts w:asciiTheme="majorHAnsi" w:hAnsiTheme="majorHAnsi"/>
        </w:rPr>
        <w:t>的值为</w:t>
      </w:r>
      <w:r w:rsidR="009B66EF" w:rsidRPr="00711442">
        <w:rPr>
          <w:rFonts w:asciiTheme="majorHAnsi" w:hAnsiTheme="majorHAnsi"/>
        </w:rPr>
        <w:t xml:space="preserve"> index_</w:t>
      </w:r>
      <w:r w:rsidR="009B66EF" w:rsidRPr="00711442">
        <w:rPr>
          <w:rFonts w:asciiTheme="majorHAnsi" w:hAnsiTheme="majorHAnsi"/>
        </w:rPr>
        <w:t>语言</w:t>
      </w:r>
      <w:r w:rsidR="009B66EF" w:rsidRPr="00711442">
        <w:rPr>
          <w:rFonts w:asciiTheme="majorHAnsi" w:hAnsiTheme="majorHAnsi"/>
        </w:rPr>
        <w:t>.less</w:t>
      </w:r>
      <w:r w:rsidR="00715C11" w:rsidRPr="00711442">
        <w:rPr>
          <w:rFonts w:asciiTheme="majorHAnsi" w:hAnsiTheme="majorHAnsi"/>
        </w:rPr>
        <w:t xml:space="preserve"> </w:t>
      </w:r>
      <w:r w:rsidR="00715C11" w:rsidRPr="00711442">
        <w:rPr>
          <w:rFonts w:asciiTheme="majorHAnsi" w:hAnsiTheme="majorHAnsi"/>
        </w:rPr>
        <w:t>中的</w:t>
      </w:r>
      <w:r w:rsidR="00C77369" w:rsidRPr="00711442">
        <w:rPr>
          <w:rFonts w:asciiTheme="majorHAnsi" w:hAnsiTheme="majorHAnsi"/>
        </w:rPr>
        <w:t xml:space="preserve"> </w:t>
      </w:r>
      <w:r w:rsidR="00C77369" w:rsidRPr="00711442">
        <w:rPr>
          <w:rFonts w:asciiTheme="majorHAnsi" w:hAnsiTheme="majorHAnsi"/>
          <w:highlight w:val="yellow"/>
        </w:rPr>
        <w:t>@THEME_COLOR</w:t>
      </w:r>
      <w:r w:rsidR="00A436AF" w:rsidRPr="00711442">
        <w:rPr>
          <w:rFonts w:asciiTheme="majorHAnsi" w:hAnsiTheme="majorHAnsi"/>
        </w:rPr>
        <w:t xml:space="preserve"> </w:t>
      </w:r>
      <w:r w:rsidR="00A436AF" w:rsidRPr="00711442">
        <w:rPr>
          <w:rFonts w:asciiTheme="majorHAnsi" w:hAnsiTheme="majorHAnsi"/>
        </w:rPr>
        <w:t>保持一致</w:t>
      </w:r>
    </w:p>
    <w:p w:rsidR="005A68C2" w:rsidRPr="00711442" w:rsidRDefault="00B13386" w:rsidP="005A68C2">
      <w:pPr>
        <w:pStyle w:val="a"/>
        <w:rPr>
          <w:rFonts w:asciiTheme="majorHAnsi" w:hAnsiTheme="majorHAnsi"/>
        </w:rPr>
      </w:pPr>
      <w:r w:rsidRPr="00711442">
        <w:rPr>
          <w:rFonts w:asciiTheme="majorHAnsi" w:hAnsiTheme="majorHAnsi"/>
        </w:rPr>
        <w:t>静态</w:t>
      </w:r>
      <w:r w:rsidR="00695ACC" w:rsidRPr="00711442">
        <w:rPr>
          <w:rFonts w:asciiTheme="majorHAnsi" w:hAnsiTheme="majorHAnsi"/>
        </w:rPr>
        <w:t>更换主题</w:t>
      </w:r>
    </w:p>
    <w:p w:rsidR="00FF0173" w:rsidRPr="00711442" w:rsidRDefault="00661C84" w:rsidP="00661C84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修改</w:t>
      </w:r>
      <w:r w:rsidRPr="00711442">
        <w:rPr>
          <w:rFonts w:asciiTheme="majorHAnsi" w:hAnsiTheme="majorHAnsi"/>
        </w:rPr>
        <w:t xml:space="preserve"> target_template    </w:t>
      </w:r>
      <w:r w:rsidRPr="00711442">
        <w:rPr>
          <w:rFonts w:asciiTheme="majorHAnsi" w:hAnsiTheme="majorHAnsi"/>
        </w:rPr>
        <w:t>为</w:t>
      </w:r>
      <w:r w:rsidRPr="00711442">
        <w:rPr>
          <w:rFonts w:asciiTheme="majorHAnsi" w:hAnsiTheme="majorHAnsi"/>
        </w:rPr>
        <w:t xml:space="preserve">   skins </w:t>
      </w:r>
      <w:r w:rsidRPr="00711442">
        <w:rPr>
          <w:rFonts w:asciiTheme="majorHAnsi" w:hAnsiTheme="majorHAnsi"/>
        </w:rPr>
        <w:t>数组索引值</w:t>
      </w:r>
    </w:p>
    <w:p w:rsidR="005A68C2" w:rsidRPr="00711442" w:rsidRDefault="005A68C2" w:rsidP="00342CB1">
      <w:pPr>
        <w:rPr>
          <w:rFonts w:asciiTheme="majorHAnsi" w:hAnsiTheme="majorHAnsi"/>
        </w:rPr>
      </w:pPr>
    </w:p>
    <w:p w:rsidR="00342CB1" w:rsidRPr="00711442" w:rsidRDefault="0074238E" w:rsidP="00342CB1">
      <w:pPr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2FFCA771" wp14:editId="3841750E">
            <wp:extent cx="5485714" cy="2590476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74" w:rsidRPr="00711442" w:rsidRDefault="001D2874" w:rsidP="00342CB1">
      <w:pPr>
        <w:rPr>
          <w:rFonts w:asciiTheme="majorHAnsi" w:hAnsiTheme="majorHAnsi"/>
        </w:rPr>
      </w:pPr>
    </w:p>
    <w:p w:rsidR="001D2874" w:rsidRPr="00711442" w:rsidRDefault="001D2874" w:rsidP="00342CB1">
      <w:pPr>
        <w:rPr>
          <w:rFonts w:asciiTheme="majorHAnsi" w:hAnsiTheme="majorHAnsi"/>
        </w:rPr>
      </w:pPr>
    </w:p>
    <w:p w:rsidR="001D2874" w:rsidRPr="00711442" w:rsidRDefault="001D2874" w:rsidP="00FB0765">
      <w:pPr>
        <w:pStyle w:val="2"/>
        <w:spacing w:before="240" w:after="0"/>
        <w:ind w:left="475" w:hangingChars="198" w:hanging="475"/>
        <w:rPr>
          <w:rFonts w:asciiTheme="majorHAnsi" w:eastAsia="微软雅黑" w:hAnsiTheme="majorHAnsi"/>
        </w:rPr>
      </w:pPr>
      <w:bookmarkStart w:id="2" w:name="_Toc518900557"/>
      <w:r w:rsidRPr="00711442">
        <w:rPr>
          <w:rFonts w:asciiTheme="majorHAnsi" w:eastAsia="微软雅黑" w:hAnsiTheme="majorHAnsi"/>
        </w:rPr>
        <w:t>国际化配置及调用</w:t>
      </w:r>
      <w:bookmarkEnd w:id="2"/>
    </w:p>
    <w:p w:rsidR="007A0379" w:rsidRDefault="007A0379" w:rsidP="007A0379">
      <w:pPr>
        <w:pStyle w:val="a"/>
        <w:rPr>
          <w:rFonts w:asciiTheme="majorHAnsi" w:eastAsia="微软雅黑" w:hAnsiTheme="majorHAnsi"/>
          <w:sz w:val="21"/>
          <w:szCs w:val="21"/>
          <w:lang w:val="zh-CN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t>语言切换下拉菜单</w:t>
      </w:r>
    </w:p>
    <w:p w:rsidR="00F25133" w:rsidRPr="00711442" w:rsidRDefault="00997038" w:rsidP="00F25133">
      <w:pPr>
        <w:pStyle w:val="a"/>
        <w:numPr>
          <w:ilvl w:val="0"/>
          <w:numId w:val="0"/>
        </w:numPr>
        <w:ind w:left="1008" w:hanging="288"/>
        <w:rPr>
          <w:rFonts w:asciiTheme="majorHAnsi" w:eastAsia="微软雅黑" w:hAnsiTheme="majorHAnsi" w:hint="eastAsia"/>
          <w:sz w:val="21"/>
          <w:szCs w:val="21"/>
          <w:lang w:val="zh-CN"/>
        </w:rPr>
      </w:pPr>
      <w:r>
        <w:rPr>
          <w:rFonts w:asciiTheme="majorHAnsi" w:eastAsia="微软雅黑" w:hAnsiTheme="majorHAnsi" w:hint="eastAsia"/>
          <w:sz w:val="21"/>
          <w:szCs w:val="21"/>
          <w:lang w:val="zh-CN"/>
        </w:rPr>
        <w:t>公司可注册一个</w:t>
      </w:r>
      <w:r>
        <w:rPr>
          <w:rFonts w:asciiTheme="majorHAnsi" w:eastAsia="微软雅黑" w:hAnsiTheme="majorHAnsi" w:hint="eastAsia"/>
          <w:sz w:val="21"/>
          <w:szCs w:val="21"/>
          <w:lang w:val="zh-CN"/>
        </w:rPr>
        <w:t xml:space="preserve"> npm</w:t>
      </w:r>
      <w:r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>
        <w:rPr>
          <w:rFonts w:asciiTheme="majorHAnsi" w:eastAsia="微软雅黑" w:hAnsiTheme="majorHAnsi" w:hint="eastAsia"/>
          <w:sz w:val="21"/>
          <w:szCs w:val="21"/>
          <w:lang w:val="zh-CN"/>
        </w:rPr>
        <w:t>账号，将一些公共组件发布到</w:t>
      </w:r>
      <w:r>
        <w:rPr>
          <w:rFonts w:asciiTheme="majorHAnsi" w:eastAsia="微软雅黑" w:hAnsiTheme="majorHAnsi" w:hint="eastAsia"/>
          <w:sz w:val="21"/>
          <w:szCs w:val="21"/>
          <w:lang w:val="zh-CN"/>
        </w:rPr>
        <w:t>npm</w:t>
      </w:r>
      <w:r>
        <w:rPr>
          <w:rFonts w:asciiTheme="majorHAnsi" w:eastAsia="微软雅黑" w:hAnsiTheme="majorHAnsi" w:hint="eastAsia"/>
          <w:sz w:val="21"/>
          <w:szCs w:val="21"/>
          <w:lang w:val="zh-CN"/>
        </w:rPr>
        <w:t>中，方便管理和跨项目。</w:t>
      </w:r>
    </w:p>
    <w:p w:rsidR="007A0379" w:rsidRPr="00711442" w:rsidRDefault="007A0379" w:rsidP="007A0379">
      <w:pPr>
        <w:pStyle w:val="a"/>
        <w:numPr>
          <w:ilvl w:val="0"/>
          <w:numId w:val="0"/>
        </w:numPr>
        <w:ind w:left="720"/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hAnsiTheme="majorHAnsi"/>
          <w:sz w:val="21"/>
          <w:szCs w:val="21"/>
          <w:highlight w:val="yellow"/>
        </w:rPr>
        <w:t>npm i vue-language-switch</w:t>
      </w:r>
    </w:p>
    <w:p w:rsidR="007A0379" w:rsidRPr="00711442" w:rsidRDefault="00251C00" w:rsidP="007A0379">
      <w:pPr>
        <w:rPr>
          <w:rFonts w:asciiTheme="majorHAnsi" w:hAnsiTheme="majorHAnsi"/>
        </w:rPr>
      </w:pPr>
      <w:r w:rsidRPr="00711442">
        <w:rPr>
          <w:rFonts w:asciiTheme="majorHAnsi" w:hAnsiTheme="majorHAnsi"/>
        </w:rPr>
        <w:tab/>
      </w:r>
      <w:r w:rsidRPr="00711442">
        <w:rPr>
          <w:rFonts w:asciiTheme="majorHAnsi" w:hAnsiTheme="majorHAnsi"/>
        </w:rPr>
        <w:t>组件使用说明：</w:t>
      </w:r>
    </w:p>
    <w:p w:rsidR="00251C00" w:rsidRPr="00711442" w:rsidRDefault="00251C00" w:rsidP="007A0379">
      <w:pPr>
        <w:rPr>
          <w:rFonts w:asciiTheme="majorHAnsi" w:hAnsiTheme="majorHAnsi"/>
        </w:rPr>
      </w:pPr>
      <w:r w:rsidRPr="00711442">
        <w:rPr>
          <w:rFonts w:asciiTheme="majorHAnsi" w:hAnsiTheme="majorHAnsi"/>
        </w:rPr>
        <w:tab/>
      </w:r>
      <w:hyperlink r:id="rId20" w:history="1">
        <w:r w:rsidRPr="00711442">
          <w:rPr>
            <w:rStyle w:val="af5"/>
            <w:rFonts w:asciiTheme="majorHAnsi" w:hAnsiTheme="majorHAnsi"/>
          </w:rPr>
          <w:t>https://www.npmjs.com/package/vue-langu</w:t>
        </w:r>
        <w:r w:rsidRPr="00711442">
          <w:rPr>
            <w:rStyle w:val="af5"/>
            <w:rFonts w:asciiTheme="majorHAnsi" w:hAnsiTheme="majorHAnsi"/>
          </w:rPr>
          <w:t>a</w:t>
        </w:r>
        <w:r w:rsidRPr="00711442">
          <w:rPr>
            <w:rStyle w:val="af5"/>
            <w:rFonts w:asciiTheme="majorHAnsi" w:hAnsiTheme="majorHAnsi"/>
          </w:rPr>
          <w:t>ge-switch</w:t>
        </w:r>
      </w:hyperlink>
    </w:p>
    <w:p w:rsidR="00251C00" w:rsidRPr="00711442" w:rsidRDefault="00251C00" w:rsidP="007A0379">
      <w:pPr>
        <w:rPr>
          <w:rFonts w:asciiTheme="majorHAnsi" w:hAnsiTheme="majorHAnsi"/>
        </w:rPr>
      </w:pPr>
    </w:p>
    <w:p w:rsidR="003D4E13" w:rsidRPr="00711442" w:rsidRDefault="003D4E13" w:rsidP="001D2874">
      <w:pPr>
        <w:pStyle w:val="a"/>
        <w:rPr>
          <w:rFonts w:asciiTheme="majorHAnsi" w:eastAsia="微软雅黑" w:hAnsiTheme="majorHAnsi"/>
          <w:sz w:val="21"/>
          <w:szCs w:val="21"/>
          <w:lang w:val="zh-CN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t>组织语言文件</w:t>
      </w:r>
    </w:p>
    <w:p w:rsidR="001D2874" w:rsidRPr="00711442" w:rsidRDefault="001D2874" w:rsidP="009548E8">
      <w:pPr>
        <w:pStyle w:val="a"/>
        <w:numPr>
          <w:ilvl w:val="0"/>
          <w:numId w:val="0"/>
        </w:numPr>
        <w:ind w:left="720"/>
        <w:rPr>
          <w:rFonts w:asciiTheme="majorHAnsi" w:eastAsia="微软雅黑" w:hAnsiTheme="majorHAnsi"/>
          <w:sz w:val="21"/>
          <w:szCs w:val="21"/>
          <w:lang w:val="zh-CN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lang 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目录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所有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语言文件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每种语言有一个主入口文件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例如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EN/EN.JS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存放着所有子文件的引用，可直接在这里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跳转响应的子文件。这里一般有两个目录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 Components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和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Views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其他科按需增加。</w:t>
      </w:r>
    </w:p>
    <w:p w:rsidR="001D2874" w:rsidRPr="00711442" w:rsidRDefault="001D2874" w:rsidP="001D2874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lastRenderedPageBreak/>
        <w:drawing>
          <wp:inline distT="0" distB="0" distL="0" distR="0" wp14:anchorId="63622EA3" wp14:editId="48A40C6A">
            <wp:extent cx="2513965" cy="183832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292" cy="18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74" w:rsidRPr="00711442" w:rsidRDefault="001D2874" w:rsidP="001D2874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开发人员自行添加语言文件的方法：</w:t>
      </w:r>
    </w:p>
    <w:p w:rsidR="001D2874" w:rsidRPr="00711442" w:rsidRDefault="001D2874" w:rsidP="001D2874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先在相应目录下建立自己组建的</w:t>
      </w:r>
      <w:r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语言文件，名称为</w:t>
      </w:r>
      <w:r w:rsidRPr="00711442">
        <w:rPr>
          <w:rFonts w:asciiTheme="majorHAnsi" w:hAnsiTheme="majorHAnsi"/>
        </w:rPr>
        <w:t xml:space="preserve">  </w:t>
      </w:r>
      <w:r w:rsidRPr="00711442">
        <w:rPr>
          <w:rFonts w:asciiTheme="majorHAnsi" w:hAnsiTheme="majorHAnsi"/>
        </w:rPr>
        <w:t>对应的</w:t>
      </w:r>
      <w:r w:rsidRPr="00711442">
        <w:rPr>
          <w:rFonts w:asciiTheme="majorHAnsi" w:hAnsiTheme="majorHAnsi"/>
        </w:rPr>
        <w:t>VUE</w:t>
      </w:r>
      <w:r w:rsidRPr="00711442">
        <w:rPr>
          <w:rFonts w:asciiTheme="majorHAnsi" w:hAnsiTheme="majorHAnsi"/>
        </w:rPr>
        <w:t>文件名</w:t>
      </w:r>
      <w:r w:rsidRPr="00711442">
        <w:rPr>
          <w:rFonts w:asciiTheme="majorHAnsi" w:hAnsiTheme="majorHAnsi"/>
        </w:rPr>
        <w:t>(</w:t>
      </w:r>
      <w:r w:rsidRPr="00711442">
        <w:rPr>
          <w:rFonts w:asciiTheme="majorHAnsi" w:hAnsiTheme="majorHAnsi"/>
        </w:rPr>
        <w:t>一般也是组件或</w:t>
      </w:r>
      <w:r w:rsidRPr="00711442">
        <w:rPr>
          <w:rFonts w:asciiTheme="majorHAnsi" w:hAnsiTheme="majorHAnsi"/>
        </w:rPr>
        <w:t>View</w:t>
      </w:r>
      <w:r w:rsidRPr="00711442">
        <w:rPr>
          <w:rFonts w:asciiTheme="majorHAnsi" w:hAnsiTheme="majorHAnsi"/>
        </w:rPr>
        <w:t>名称</w:t>
      </w:r>
      <w:r w:rsidRPr="00711442">
        <w:rPr>
          <w:rFonts w:asciiTheme="majorHAnsi" w:hAnsiTheme="majorHAnsi"/>
        </w:rPr>
        <w:t xml:space="preserve">).js  </w:t>
      </w:r>
      <w:r w:rsidRPr="00711442">
        <w:rPr>
          <w:rFonts w:asciiTheme="majorHAnsi" w:hAnsiTheme="majorHAnsi"/>
        </w:rPr>
        <w:t>导出默认对象：</w:t>
      </w:r>
    </w:p>
    <w:p w:rsidR="001D2874" w:rsidRPr="00711442" w:rsidRDefault="001D2874" w:rsidP="001D2874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587D193F" wp14:editId="523E5E74">
            <wp:extent cx="2619048" cy="11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74" w:rsidRPr="00711442" w:rsidRDefault="001D2874" w:rsidP="001D2874">
      <w:pPr>
        <w:pStyle w:val="a"/>
        <w:numPr>
          <w:ilvl w:val="1"/>
          <w:numId w:val="2"/>
        </w:numPr>
        <w:rPr>
          <w:rFonts w:asciiTheme="majorHAnsi" w:hAnsiTheme="majorHAnsi"/>
        </w:rPr>
      </w:pPr>
    </w:p>
    <w:p w:rsidR="001D2874" w:rsidRPr="00711442" w:rsidRDefault="001D2874" w:rsidP="001D2874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在入口文件</w:t>
      </w:r>
      <w:r w:rsidRPr="00711442">
        <w:rPr>
          <w:rFonts w:asciiTheme="majorHAnsi" w:hAnsiTheme="majorHAnsi"/>
        </w:rPr>
        <w:t xml:space="preserve"> import  </w:t>
      </w:r>
      <w:r w:rsidRPr="00711442">
        <w:rPr>
          <w:rFonts w:asciiTheme="majorHAnsi" w:hAnsiTheme="majorHAnsi"/>
        </w:rPr>
        <w:t>，</w:t>
      </w:r>
      <w:r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然后把</w:t>
      </w:r>
      <w:r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变量</w:t>
      </w:r>
      <w:r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加到响应位置中，位置参考代码所在的目录结构</w:t>
      </w:r>
      <w:r w:rsidRPr="00711442">
        <w:rPr>
          <w:rFonts w:asciiTheme="majorHAnsi" w:hAnsiTheme="majorHAnsi"/>
          <w:noProof/>
        </w:rPr>
        <w:drawing>
          <wp:inline distT="0" distB="0" distL="0" distR="0" wp14:anchorId="3DBA5671" wp14:editId="3092FFC6">
            <wp:extent cx="2895238" cy="212381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74" w:rsidRPr="00711442" w:rsidRDefault="001D2874" w:rsidP="001D2874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 xml:space="preserve">VUE </w:t>
      </w:r>
      <w:r w:rsidRPr="00711442">
        <w:rPr>
          <w:rFonts w:asciiTheme="majorHAnsi" w:hAnsiTheme="majorHAnsi"/>
        </w:rPr>
        <w:t>里调用</w:t>
      </w:r>
      <w:r w:rsidRPr="00711442">
        <w:rPr>
          <w:rFonts w:asciiTheme="majorHAnsi" w:hAnsiTheme="majorHAnsi"/>
        </w:rPr>
        <w:t xml:space="preserve"> </w:t>
      </w:r>
    </w:p>
    <w:p w:rsidR="001D2874" w:rsidRPr="00711442" w:rsidRDefault="001D2874" w:rsidP="001D2874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126B16CA" wp14:editId="3155FE47">
            <wp:extent cx="3476190" cy="4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74" w:rsidRPr="00711442" w:rsidRDefault="001D2874" w:rsidP="001D2874">
      <w:pPr>
        <w:rPr>
          <w:rFonts w:asciiTheme="majorHAnsi" w:hAnsiTheme="majorHAnsi"/>
        </w:rPr>
      </w:pPr>
    </w:p>
    <w:p w:rsidR="00531721" w:rsidRPr="00711442" w:rsidRDefault="00531721" w:rsidP="00AB6D36">
      <w:pPr>
        <w:pStyle w:val="2"/>
        <w:spacing w:before="240" w:after="0"/>
        <w:ind w:left="720" w:hangingChars="300" w:hanging="720"/>
        <w:rPr>
          <w:rFonts w:asciiTheme="majorHAnsi" w:eastAsia="微软雅黑" w:hAnsiTheme="majorHAnsi"/>
        </w:rPr>
      </w:pPr>
      <w:bookmarkStart w:id="3" w:name="_Toc518900558"/>
      <w:r w:rsidRPr="00711442">
        <w:rPr>
          <w:rFonts w:asciiTheme="majorHAnsi" w:eastAsia="微软雅黑" w:hAnsiTheme="majorHAnsi"/>
        </w:rPr>
        <w:t>一些</w:t>
      </w:r>
      <w:r w:rsidR="00600C06">
        <w:rPr>
          <w:rFonts w:asciiTheme="majorHAnsi" w:eastAsia="微软雅黑" w:hAnsiTheme="majorHAnsi" w:hint="eastAsia"/>
        </w:rPr>
        <w:t>通用</w:t>
      </w:r>
      <w:r w:rsidRPr="00711442">
        <w:rPr>
          <w:rFonts w:asciiTheme="majorHAnsi" w:eastAsia="微软雅黑" w:hAnsiTheme="majorHAnsi"/>
        </w:rPr>
        <w:t>代码命名规范</w:t>
      </w:r>
      <w:bookmarkEnd w:id="3"/>
    </w:p>
    <w:p w:rsidR="0046135A" w:rsidRPr="00711442" w:rsidRDefault="004552A5" w:rsidP="00D06359">
      <w:pPr>
        <w:ind w:left="720"/>
        <w:rPr>
          <w:rFonts w:asciiTheme="majorHAnsi" w:hAnsiTheme="majorHAnsi"/>
        </w:rPr>
      </w:pPr>
      <w:r w:rsidRPr="00711442">
        <w:rPr>
          <w:rFonts w:asciiTheme="majorHAnsi" w:hAnsiTheme="majorHAnsi"/>
        </w:rPr>
        <w:t>项目开启</w:t>
      </w:r>
      <w:r w:rsidRPr="00711442">
        <w:rPr>
          <w:rFonts w:asciiTheme="majorHAnsi" w:hAnsiTheme="majorHAnsi"/>
        </w:rPr>
        <w:t>eslint</w:t>
      </w:r>
      <w:r w:rsidRPr="00711442">
        <w:rPr>
          <w:rFonts w:asciiTheme="majorHAnsi" w:hAnsiTheme="majorHAnsi"/>
        </w:rPr>
        <w:t>语法检查，</w:t>
      </w:r>
      <w:r w:rsidR="00477CEC" w:rsidRPr="00711442">
        <w:rPr>
          <w:rFonts w:asciiTheme="majorHAnsi" w:hAnsiTheme="majorHAnsi"/>
        </w:rPr>
        <w:t>最简单的一个例子，你的个人代码或者公司的代码展示给别人看起码看起来是舒服的，是标准的，</w:t>
      </w:r>
      <w:r w:rsidR="0094489D" w:rsidRPr="00711442">
        <w:rPr>
          <w:rFonts w:asciiTheme="majorHAnsi" w:hAnsiTheme="majorHAnsi"/>
        </w:rPr>
        <w:t>优雅的，</w:t>
      </w:r>
      <w:r w:rsidR="00477CEC" w:rsidRPr="00711442">
        <w:rPr>
          <w:rFonts w:asciiTheme="majorHAnsi" w:hAnsiTheme="majorHAnsi"/>
        </w:rPr>
        <w:t>统一的，不是混乱</w:t>
      </w:r>
      <w:r w:rsidR="004801D8" w:rsidRPr="00711442">
        <w:rPr>
          <w:rFonts w:asciiTheme="majorHAnsi" w:hAnsiTheme="majorHAnsi"/>
        </w:rPr>
        <w:t>无章</w:t>
      </w:r>
      <w:r w:rsidR="00477CEC" w:rsidRPr="00711442">
        <w:rPr>
          <w:rFonts w:asciiTheme="majorHAnsi" w:hAnsiTheme="majorHAnsi"/>
        </w:rPr>
        <w:t>的</w:t>
      </w:r>
      <w:r w:rsidR="003275C1" w:rsidRPr="00711442">
        <w:rPr>
          <w:rFonts w:asciiTheme="majorHAnsi" w:hAnsiTheme="majorHAnsi"/>
        </w:rPr>
        <w:t>，既可以提高你的个人形象同时也维护了公司形象。</w:t>
      </w:r>
      <w:r w:rsidRPr="00711442">
        <w:rPr>
          <w:rFonts w:asciiTheme="majorHAnsi" w:hAnsiTheme="majorHAnsi"/>
        </w:rPr>
        <w:t>项目</w:t>
      </w:r>
      <w:r w:rsidRPr="00711442">
        <w:rPr>
          <w:rFonts w:asciiTheme="majorHAnsi" w:hAnsiTheme="majorHAnsi"/>
        </w:rPr>
        <w:lastRenderedPageBreak/>
        <w:t>不是一个人在写代码，想怎么写就怎么写，自己写自己维护。项目终究需要团队协作，别人会读你的代码，你也会有可能去修改别人的代码，如果每个人都按自己的习惯写，你看别人的可能会头疼，别人一样可能会有这种感觉。所以引入一个公认的基础的代码规范，让自己逐步适应，一点点规范自己的书写习惯，对</w:t>
      </w:r>
      <w:r w:rsidR="00850B1D" w:rsidRPr="00711442">
        <w:rPr>
          <w:rFonts w:asciiTheme="majorHAnsi" w:hAnsiTheme="majorHAnsi"/>
        </w:rPr>
        <w:t>自己对他人都是一件非常有利的事。</w:t>
      </w:r>
    </w:p>
    <w:p w:rsidR="00850B1D" w:rsidRPr="00711442" w:rsidRDefault="00F65956" w:rsidP="004552A5">
      <w:pPr>
        <w:ind w:left="475"/>
        <w:rPr>
          <w:rFonts w:asciiTheme="majorHAnsi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1F640DB1" wp14:editId="1CF58364">
            <wp:extent cx="4873368" cy="3209925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586" cy="3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BC" w:rsidRPr="00711442" w:rsidRDefault="006F38BC" w:rsidP="004552A5">
      <w:pPr>
        <w:ind w:left="475"/>
        <w:rPr>
          <w:rFonts w:asciiTheme="majorHAnsi" w:hAnsiTheme="majorHAnsi"/>
        </w:rPr>
      </w:pPr>
    </w:p>
    <w:p w:rsidR="008C2576" w:rsidRPr="00711442" w:rsidRDefault="008C2576" w:rsidP="008C2576">
      <w:pPr>
        <w:pStyle w:val="a"/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VSCODE </w:t>
      </w:r>
      <w:r w:rsidRPr="00711442">
        <w:rPr>
          <w:rFonts w:asciiTheme="majorHAnsi" w:eastAsia="微软雅黑" w:hAnsiTheme="majorHAnsi"/>
          <w:sz w:val="21"/>
          <w:szCs w:val="21"/>
        </w:rPr>
        <w:t>设置</w:t>
      </w:r>
      <w:r w:rsidR="000358D7" w:rsidRPr="00711442">
        <w:rPr>
          <w:rFonts w:asciiTheme="majorHAnsi" w:eastAsia="微软雅黑" w:hAnsiTheme="majorHAnsi"/>
          <w:sz w:val="21"/>
          <w:szCs w:val="21"/>
        </w:rPr>
        <w:t xml:space="preserve"> </w:t>
      </w:r>
      <w:r w:rsidR="000358D7" w:rsidRPr="00711442">
        <w:rPr>
          <w:rFonts w:asciiTheme="majorHAnsi" w:eastAsia="微软雅黑" w:hAnsiTheme="majorHAnsi"/>
          <w:sz w:val="21"/>
          <w:szCs w:val="21"/>
        </w:rPr>
        <w:t>自动</w:t>
      </w:r>
      <w:r w:rsidR="000358D7" w:rsidRPr="00711442">
        <w:rPr>
          <w:rFonts w:asciiTheme="majorHAnsi" w:eastAsia="微软雅黑" w:hAnsiTheme="majorHAnsi"/>
          <w:sz w:val="21"/>
          <w:szCs w:val="21"/>
        </w:rPr>
        <w:t>eslint</w:t>
      </w:r>
      <w:r w:rsidR="000358D7" w:rsidRPr="00711442">
        <w:rPr>
          <w:rFonts w:asciiTheme="majorHAnsi" w:eastAsia="微软雅黑" w:hAnsiTheme="majorHAnsi"/>
          <w:sz w:val="21"/>
          <w:szCs w:val="21"/>
        </w:rPr>
        <w:t>格式化</w:t>
      </w:r>
      <w:r w:rsidR="00AE12B7" w:rsidRPr="00711442">
        <w:rPr>
          <w:rFonts w:asciiTheme="majorHAnsi" w:eastAsia="微软雅黑" w:hAnsiTheme="majorHAnsi"/>
          <w:sz w:val="21"/>
          <w:szCs w:val="21"/>
        </w:rPr>
        <w:t>：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1. </w:t>
      </w:r>
      <w:r w:rsidRPr="00711442">
        <w:rPr>
          <w:rFonts w:asciiTheme="majorHAnsi" w:eastAsia="微软雅黑" w:hAnsiTheme="majorHAnsi"/>
          <w:sz w:val="21"/>
          <w:szCs w:val="21"/>
        </w:rPr>
        <w:t>安装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</w:t>
      </w:r>
      <w:r w:rsidRPr="00711442">
        <w:rPr>
          <w:rFonts w:asciiTheme="majorHAnsi" w:hAnsiTheme="majorHAnsi"/>
        </w:rPr>
        <w:t>vetur + prettier + eslint 3</w:t>
      </w:r>
      <w:r w:rsidRPr="00711442">
        <w:rPr>
          <w:rFonts w:asciiTheme="majorHAnsi" w:hAnsiTheme="majorHAnsi"/>
        </w:rPr>
        <w:t>个</w:t>
      </w:r>
      <w:r w:rsidRPr="00711442">
        <w:rPr>
          <w:rFonts w:asciiTheme="majorHAnsi" w:hAnsiTheme="majorHAnsi"/>
        </w:rPr>
        <w:t>plugin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2. userconfig </w:t>
      </w:r>
      <w:r w:rsidRPr="00711442">
        <w:rPr>
          <w:rFonts w:asciiTheme="majorHAnsi" w:eastAsia="微软雅黑" w:hAnsiTheme="majorHAnsi"/>
          <w:sz w:val="21"/>
          <w:szCs w:val="21"/>
        </w:rPr>
        <w:t>配置文件里添加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// </w:t>
      </w:r>
      <w:r w:rsidRPr="00711442">
        <w:rPr>
          <w:rFonts w:asciiTheme="majorHAnsi" w:eastAsia="微软雅黑" w:hAnsiTheme="majorHAnsi"/>
          <w:sz w:val="21"/>
          <w:szCs w:val="21"/>
        </w:rPr>
        <w:t>强制单引号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"prettier.singleQuote": true,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// </w:t>
      </w:r>
      <w:r w:rsidRPr="00711442">
        <w:rPr>
          <w:rFonts w:asciiTheme="majorHAnsi" w:eastAsia="微软雅黑" w:hAnsiTheme="majorHAnsi"/>
          <w:sz w:val="21"/>
          <w:szCs w:val="21"/>
        </w:rPr>
        <w:t>尽可能控制尾随逗号的打印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"prettier.trailingComma": "all",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// </w:t>
      </w:r>
      <w:r w:rsidRPr="00711442">
        <w:rPr>
          <w:rFonts w:asciiTheme="majorHAnsi" w:eastAsia="微软雅黑" w:hAnsiTheme="majorHAnsi"/>
          <w:sz w:val="21"/>
          <w:szCs w:val="21"/>
        </w:rPr>
        <w:t>开启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eslint </w:t>
      </w:r>
      <w:r w:rsidRPr="00711442">
        <w:rPr>
          <w:rFonts w:asciiTheme="majorHAnsi" w:eastAsia="微软雅黑" w:hAnsiTheme="majorHAnsi"/>
          <w:sz w:val="21"/>
          <w:szCs w:val="21"/>
        </w:rPr>
        <w:t>支持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"prettier.eslintIntegration": true,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// </w:t>
      </w:r>
      <w:r w:rsidRPr="00711442">
        <w:rPr>
          <w:rFonts w:asciiTheme="majorHAnsi" w:eastAsia="微软雅黑" w:hAnsiTheme="majorHAnsi"/>
          <w:sz w:val="21"/>
          <w:szCs w:val="21"/>
        </w:rPr>
        <w:t>保存时自动</w:t>
      </w:r>
      <w:r w:rsidRPr="00711442">
        <w:rPr>
          <w:rFonts w:asciiTheme="majorHAnsi" w:eastAsia="微软雅黑" w:hAnsiTheme="majorHAnsi"/>
          <w:sz w:val="21"/>
          <w:szCs w:val="21"/>
        </w:rPr>
        <w:t>fix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"eslint.autoFixOnSave": true,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// </w:t>
      </w:r>
      <w:r w:rsidRPr="00711442">
        <w:rPr>
          <w:rFonts w:asciiTheme="majorHAnsi" w:eastAsia="微软雅黑" w:hAnsiTheme="majorHAnsi"/>
          <w:sz w:val="21"/>
          <w:szCs w:val="21"/>
        </w:rPr>
        <w:t>添加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vue </w:t>
      </w:r>
      <w:r w:rsidRPr="00711442">
        <w:rPr>
          <w:rFonts w:asciiTheme="majorHAnsi" w:eastAsia="微软雅黑" w:hAnsiTheme="majorHAnsi"/>
          <w:sz w:val="21"/>
          <w:szCs w:val="21"/>
        </w:rPr>
        <w:t>支持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lastRenderedPageBreak/>
        <w:t xml:space="preserve">  "eslint.validate": [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"javascript",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"javascriptreact",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{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  "language": "vue",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  "autoFix": true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}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],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// </w:t>
      </w:r>
      <w:r w:rsidRPr="00711442">
        <w:rPr>
          <w:rFonts w:asciiTheme="majorHAnsi" w:eastAsia="微软雅黑" w:hAnsiTheme="majorHAnsi"/>
          <w:sz w:val="21"/>
          <w:szCs w:val="21"/>
        </w:rPr>
        <w:t>使用插件格式化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html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"vetur.format.defaultFormatter.html": "js-beautify-html",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// </w:t>
      </w:r>
      <w:r w:rsidRPr="00711442">
        <w:rPr>
          <w:rFonts w:asciiTheme="majorHAnsi" w:eastAsia="微软雅黑" w:hAnsiTheme="majorHAnsi"/>
          <w:sz w:val="21"/>
          <w:szCs w:val="21"/>
        </w:rPr>
        <w:t>格式化插件的配置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"vetur.format.defaultFormatterOptions": {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"js-beautify-html": {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  // </w:t>
      </w:r>
      <w:r w:rsidRPr="00711442">
        <w:rPr>
          <w:rFonts w:asciiTheme="majorHAnsi" w:eastAsia="微软雅黑" w:hAnsiTheme="majorHAnsi"/>
          <w:sz w:val="21"/>
          <w:szCs w:val="21"/>
        </w:rPr>
        <w:t>属性强制折行对齐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  "wrap_attributes": "force-aligned",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  }</w:t>
      </w:r>
    </w:p>
    <w:p w:rsidR="008C2576" w:rsidRPr="00711442" w:rsidRDefault="008C2576" w:rsidP="008C2576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}</w:t>
      </w:r>
    </w:p>
    <w:p w:rsidR="008C2576" w:rsidRPr="00711442" w:rsidRDefault="008C2576" w:rsidP="004552A5">
      <w:pPr>
        <w:ind w:left="475"/>
        <w:rPr>
          <w:rFonts w:asciiTheme="majorHAnsi" w:hAnsiTheme="majorHAnsi"/>
        </w:rPr>
      </w:pPr>
    </w:p>
    <w:p w:rsidR="00AC4137" w:rsidRPr="00711442" w:rsidRDefault="009D379C" w:rsidP="009D379C">
      <w:pPr>
        <w:pStyle w:val="a"/>
        <w:rPr>
          <w:rFonts w:asciiTheme="majorHAnsi" w:hAnsiTheme="majorHAnsi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t>命名的方法通常有以下几类</w:t>
      </w:r>
      <w:r w:rsidRPr="00711442">
        <w:rPr>
          <w:rFonts w:asciiTheme="majorHAnsi" w:eastAsia="微软雅黑" w:hAnsiTheme="majorHAnsi"/>
          <w:sz w:val="21"/>
          <w:szCs w:val="21"/>
        </w:rPr>
        <w:t>：</w:t>
      </w:r>
    </w:p>
    <w:p w:rsidR="00286A93" w:rsidRPr="00711442" w:rsidRDefault="00603EE2" w:rsidP="00BA4991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C</w:t>
      </w:r>
      <w:r w:rsidR="00286A93" w:rsidRPr="00711442">
        <w:rPr>
          <w:rFonts w:asciiTheme="majorHAnsi" w:hAnsiTheme="majorHAnsi"/>
        </w:rPr>
        <w:t>amel</w:t>
      </w:r>
      <w:r w:rsidRPr="00711442">
        <w:rPr>
          <w:rFonts w:asciiTheme="majorHAnsi" w:hAnsiTheme="majorHAnsi"/>
        </w:rPr>
        <w:t>驼峰</w:t>
      </w:r>
      <w:r w:rsidR="00286A93" w:rsidRPr="00711442">
        <w:rPr>
          <w:rFonts w:asciiTheme="majorHAnsi" w:hAnsiTheme="majorHAnsi"/>
        </w:rPr>
        <w:t>命名法，形如</w:t>
      </w:r>
      <w:r w:rsidR="00286A93" w:rsidRPr="00711442">
        <w:rPr>
          <w:rFonts w:asciiTheme="majorHAnsi" w:hAnsiTheme="majorHAnsi"/>
        </w:rPr>
        <w:t>thisIsAnApple</w:t>
      </w:r>
    </w:p>
    <w:p w:rsidR="00286A93" w:rsidRPr="00711442" w:rsidRDefault="00276094" w:rsidP="00BA4991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P</w:t>
      </w:r>
      <w:r w:rsidR="00286A93" w:rsidRPr="00711442">
        <w:rPr>
          <w:rFonts w:asciiTheme="majorHAnsi" w:hAnsiTheme="majorHAnsi"/>
        </w:rPr>
        <w:t>ascal</w:t>
      </w:r>
      <w:r w:rsidR="00603EE2" w:rsidRPr="00711442">
        <w:rPr>
          <w:rFonts w:asciiTheme="majorHAnsi" w:hAnsiTheme="majorHAnsi"/>
        </w:rPr>
        <w:t>帕斯卡</w:t>
      </w:r>
      <w:r w:rsidR="00286A93" w:rsidRPr="00711442">
        <w:rPr>
          <w:rFonts w:asciiTheme="majorHAnsi" w:hAnsiTheme="majorHAnsi"/>
        </w:rPr>
        <w:t>命名法，形如</w:t>
      </w:r>
      <w:r w:rsidR="00286A93" w:rsidRPr="00711442">
        <w:rPr>
          <w:rFonts w:asciiTheme="majorHAnsi" w:hAnsiTheme="majorHAnsi"/>
        </w:rPr>
        <w:t>ThisIsAnApple</w:t>
      </w:r>
    </w:p>
    <w:p w:rsidR="00286A93" w:rsidRPr="00711442" w:rsidRDefault="00286A93" w:rsidP="00BA4991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下划线命名法，形如</w:t>
      </w:r>
      <w:r w:rsidRPr="00711442">
        <w:rPr>
          <w:rFonts w:asciiTheme="majorHAnsi" w:hAnsiTheme="majorHAnsi"/>
        </w:rPr>
        <w:t>this_is_an_apple ·</w:t>
      </w:r>
    </w:p>
    <w:p w:rsidR="00286A93" w:rsidRPr="00711442" w:rsidRDefault="00286A93" w:rsidP="00BA4991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中划线命名法，形如</w:t>
      </w:r>
      <w:r w:rsidRPr="00711442">
        <w:rPr>
          <w:rFonts w:asciiTheme="majorHAnsi" w:hAnsiTheme="majorHAnsi"/>
        </w:rPr>
        <w:t>this-is-an-apple</w:t>
      </w:r>
    </w:p>
    <w:p w:rsidR="009D379C" w:rsidRPr="00711442" w:rsidRDefault="009D379C" w:rsidP="009D379C">
      <w:pPr>
        <w:pStyle w:val="a"/>
        <w:numPr>
          <w:ilvl w:val="0"/>
          <w:numId w:val="0"/>
        </w:numPr>
        <w:ind w:left="720" w:hanging="288"/>
        <w:rPr>
          <w:rFonts w:asciiTheme="majorHAnsi" w:hAnsiTheme="majorHAnsi"/>
        </w:rPr>
      </w:pPr>
    </w:p>
    <w:p w:rsidR="009F6481" w:rsidRPr="00711442" w:rsidRDefault="00741180" w:rsidP="009F6481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t>JS</w:t>
      </w:r>
      <w:r w:rsidRPr="00711442">
        <w:rPr>
          <w:rFonts w:asciiTheme="majorHAnsi" w:eastAsia="微软雅黑" w:hAnsiTheme="majorHAnsi"/>
          <w:sz w:val="21"/>
          <w:szCs w:val="21"/>
        </w:rPr>
        <w:t>：</w:t>
      </w:r>
      <w:r w:rsidR="009F6481" w:rsidRPr="00711442">
        <w:rPr>
          <w:rFonts w:asciiTheme="majorHAnsi" w:hAnsiTheme="majorHAnsi"/>
        </w:rPr>
        <w:t xml:space="preserve"> </w:t>
      </w:r>
    </w:p>
    <w:p w:rsidR="009F6481" w:rsidRPr="00711442" w:rsidRDefault="009F6481" w:rsidP="005C4132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.</w:t>
      </w:r>
      <w:r w:rsidRPr="00711442">
        <w:rPr>
          <w:rFonts w:asciiTheme="majorHAnsi" w:hAnsiTheme="majorHAnsi"/>
        </w:rPr>
        <w:t>变量名：必须使用</w:t>
      </w:r>
      <w:r w:rsidR="00DD10C8" w:rsidRPr="00711442">
        <w:rPr>
          <w:rFonts w:asciiTheme="majorHAnsi" w:hAnsiTheme="majorHAnsi"/>
        </w:rPr>
        <w:t xml:space="preserve"> </w:t>
      </w:r>
      <w:r w:rsidR="00DD10C8" w:rsidRPr="00711442">
        <w:rPr>
          <w:rFonts w:asciiTheme="majorHAnsi" w:hAnsiTheme="majorHAnsi"/>
        </w:rPr>
        <w:t>下划线命名法</w:t>
      </w:r>
    </w:p>
    <w:p w:rsidR="009F6481" w:rsidRPr="00711442" w:rsidRDefault="009F6481" w:rsidP="005C4132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.</w:t>
      </w:r>
      <w:r w:rsidRPr="00711442">
        <w:rPr>
          <w:rFonts w:asciiTheme="majorHAnsi" w:hAnsiTheme="majorHAnsi"/>
        </w:rPr>
        <w:t>参数名：必须使用</w:t>
      </w:r>
      <w:r w:rsidRPr="00711442">
        <w:rPr>
          <w:rFonts w:asciiTheme="majorHAnsi" w:hAnsiTheme="majorHAnsi"/>
        </w:rPr>
        <w:t>camel</w:t>
      </w:r>
      <w:r w:rsidRPr="00711442">
        <w:rPr>
          <w:rFonts w:asciiTheme="majorHAnsi" w:hAnsiTheme="majorHAnsi"/>
        </w:rPr>
        <w:t>命名法</w:t>
      </w:r>
    </w:p>
    <w:p w:rsidR="009F6481" w:rsidRPr="00711442" w:rsidRDefault="009F6481" w:rsidP="005C4132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.</w:t>
      </w:r>
      <w:r w:rsidRPr="00711442">
        <w:rPr>
          <w:rFonts w:asciiTheme="majorHAnsi" w:hAnsiTheme="majorHAnsi"/>
        </w:rPr>
        <w:t>函数名：必须使用</w:t>
      </w:r>
      <w:r w:rsidRPr="00711442">
        <w:rPr>
          <w:rFonts w:asciiTheme="majorHAnsi" w:hAnsiTheme="majorHAnsi"/>
        </w:rPr>
        <w:t>camel</w:t>
      </w:r>
      <w:r w:rsidRPr="00711442">
        <w:rPr>
          <w:rFonts w:asciiTheme="majorHAnsi" w:hAnsiTheme="majorHAnsi"/>
        </w:rPr>
        <w:t>命名法</w:t>
      </w:r>
    </w:p>
    <w:p w:rsidR="009F6481" w:rsidRPr="00711442" w:rsidRDefault="009F6481" w:rsidP="005C4132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.</w:t>
      </w:r>
      <w:r w:rsidRPr="00711442">
        <w:rPr>
          <w:rFonts w:asciiTheme="majorHAnsi" w:hAnsiTheme="majorHAnsi"/>
        </w:rPr>
        <w:t>方法</w:t>
      </w:r>
      <w:r w:rsidRPr="00711442">
        <w:rPr>
          <w:rFonts w:asciiTheme="majorHAnsi" w:hAnsiTheme="majorHAnsi"/>
        </w:rPr>
        <w:t>/</w:t>
      </w:r>
      <w:r w:rsidRPr="00711442">
        <w:rPr>
          <w:rFonts w:asciiTheme="majorHAnsi" w:hAnsiTheme="majorHAnsi"/>
        </w:rPr>
        <w:t>属性：必须使用</w:t>
      </w:r>
      <w:r w:rsidRPr="00711442">
        <w:rPr>
          <w:rFonts w:asciiTheme="majorHAnsi" w:hAnsiTheme="majorHAnsi"/>
        </w:rPr>
        <w:t>camel</w:t>
      </w:r>
      <w:r w:rsidRPr="00711442">
        <w:rPr>
          <w:rFonts w:asciiTheme="majorHAnsi" w:hAnsiTheme="majorHAnsi"/>
        </w:rPr>
        <w:t>命名法</w:t>
      </w:r>
    </w:p>
    <w:p w:rsidR="00916BCA" w:rsidRPr="00711442" w:rsidRDefault="009F6481" w:rsidP="00916BCA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.</w:t>
      </w:r>
      <w:r w:rsidRPr="00711442">
        <w:rPr>
          <w:rFonts w:asciiTheme="majorHAnsi" w:hAnsiTheme="majorHAnsi"/>
        </w:rPr>
        <w:t>私有（保护）成员：必须以下划线</w:t>
      </w:r>
      <w:r w:rsidR="003D4685"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_</w:t>
      </w:r>
      <w:r w:rsidR="003D4685"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开头</w:t>
      </w:r>
    </w:p>
    <w:p w:rsidR="009F6481" w:rsidRPr="00711442" w:rsidRDefault="009F6481" w:rsidP="005C4132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.</w:t>
      </w:r>
      <w:r w:rsidRPr="00711442">
        <w:rPr>
          <w:rFonts w:asciiTheme="majorHAnsi" w:hAnsiTheme="majorHAnsi"/>
        </w:rPr>
        <w:t>常量名：必须使</w:t>
      </w:r>
      <w:r w:rsidRPr="00711442">
        <w:rPr>
          <w:rFonts w:asciiTheme="majorHAnsi" w:hAnsiTheme="majorHAnsi"/>
          <w:b/>
          <w:bCs/>
        </w:rPr>
        <w:t>用全部大写的下划线命名法</w:t>
      </w:r>
      <w:r w:rsidRPr="00711442">
        <w:rPr>
          <w:rFonts w:asciiTheme="majorHAnsi" w:hAnsiTheme="majorHAnsi"/>
        </w:rPr>
        <w:t>，如</w:t>
      </w:r>
      <w:r w:rsidRPr="00711442">
        <w:rPr>
          <w:rFonts w:asciiTheme="majorHAnsi" w:hAnsiTheme="majorHAnsi"/>
        </w:rPr>
        <w:t>IS_DEBUG_ENABLED</w:t>
      </w:r>
    </w:p>
    <w:p w:rsidR="009F6481" w:rsidRPr="00711442" w:rsidRDefault="009F6481" w:rsidP="005C4132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lastRenderedPageBreak/>
        <w:t>.</w:t>
      </w:r>
      <w:r w:rsidRPr="00711442">
        <w:rPr>
          <w:rFonts w:asciiTheme="majorHAnsi" w:hAnsiTheme="majorHAnsi"/>
        </w:rPr>
        <w:t>类名</w:t>
      </w:r>
      <w:r w:rsidR="007836C2" w:rsidRPr="00711442">
        <w:rPr>
          <w:rFonts w:asciiTheme="majorHAnsi" w:hAnsiTheme="majorHAnsi"/>
        </w:rPr>
        <w:t>，构造函数</w:t>
      </w:r>
      <w:r w:rsidR="009F5C0D" w:rsidRPr="00711442">
        <w:rPr>
          <w:rFonts w:asciiTheme="majorHAnsi" w:hAnsiTheme="majorHAnsi"/>
        </w:rPr>
        <w:t>名</w:t>
      </w:r>
      <w:r w:rsidRPr="00711442">
        <w:rPr>
          <w:rFonts w:asciiTheme="majorHAnsi" w:hAnsiTheme="majorHAnsi"/>
        </w:rPr>
        <w:t>：必须使用</w:t>
      </w:r>
      <w:r w:rsidRPr="00711442">
        <w:rPr>
          <w:rFonts w:asciiTheme="majorHAnsi" w:hAnsiTheme="majorHAnsi"/>
        </w:rPr>
        <w:t>pascal</w:t>
      </w:r>
      <w:r w:rsidRPr="00711442">
        <w:rPr>
          <w:rFonts w:asciiTheme="majorHAnsi" w:hAnsiTheme="majorHAnsi"/>
        </w:rPr>
        <w:t>命名法</w:t>
      </w:r>
    </w:p>
    <w:p w:rsidR="009F6481" w:rsidRPr="00711442" w:rsidRDefault="009F6481" w:rsidP="005C4132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.</w:t>
      </w:r>
      <w:r w:rsidRPr="00711442">
        <w:rPr>
          <w:rFonts w:asciiTheme="majorHAnsi" w:hAnsiTheme="majorHAnsi"/>
        </w:rPr>
        <w:t>枚举名：必须使用</w:t>
      </w:r>
      <w:r w:rsidRPr="00711442">
        <w:rPr>
          <w:rFonts w:asciiTheme="majorHAnsi" w:hAnsiTheme="majorHAnsi"/>
        </w:rPr>
        <w:t>pascal</w:t>
      </w:r>
      <w:r w:rsidRPr="00711442">
        <w:rPr>
          <w:rFonts w:asciiTheme="majorHAnsi" w:hAnsiTheme="majorHAnsi"/>
        </w:rPr>
        <w:t>命名法</w:t>
      </w:r>
    </w:p>
    <w:p w:rsidR="009F6481" w:rsidRPr="00711442" w:rsidRDefault="009F6481" w:rsidP="005C4132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.</w:t>
      </w:r>
      <w:r w:rsidRPr="00711442">
        <w:rPr>
          <w:rFonts w:asciiTheme="majorHAnsi" w:hAnsiTheme="majorHAnsi"/>
        </w:rPr>
        <w:t>枚举的属性：必须使用全部大写的下划线命名法</w:t>
      </w:r>
    </w:p>
    <w:p w:rsidR="009F6481" w:rsidRPr="00711442" w:rsidRDefault="009F6481" w:rsidP="002D04EC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.</w:t>
      </w:r>
      <w:r w:rsidRPr="00711442">
        <w:rPr>
          <w:rFonts w:asciiTheme="majorHAnsi" w:hAnsiTheme="majorHAnsi"/>
        </w:rPr>
        <w:t>命名空间：必须使用</w:t>
      </w:r>
      <w:r w:rsidRPr="00711442">
        <w:rPr>
          <w:rFonts w:asciiTheme="majorHAnsi" w:hAnsiTheme="majorHAnsi"/>
        </w:rPr>
        <w:t>camel</w:t>
      </w:r>
      <w:r w:rsidRPr="00711442">
        <w:rPr>
          <w:rFonts w:asciiTheme="majorHAnsi" w:hAnsiTheme="majorHAnsi"/>
        </w:rPr>
        <w:t>命名法</w:t>
      </w:r>
      <w:r w:rsidR="00742A8C" w:rsidRPr="00711442">
        <w:rPr>
          <w:rFonts w:asciiTheme="majorHAnsi" w:hAnsiTheme="majorHAnsi"/>
        </w:rPr>
        <w:t xml:space="preserve">     </w:t>
      </w:r>
      <w:r w:rsidR="00742A8C" w:rsidRPr="00711442">
        <w:rPr>
          <w:rFonts w:asciiTheme="majorHAnsi" w:hAnsiTheme="majorHAnsi"/>
        </w:rPr>
        <w:t>新项目建议启动</w:t>
      </w:r>
      <w:r w:rsidR="00742A8C" w:rsidRPr="00711442">
        <w:rPr>
          <w:rFonts w:asciiTheme="majorHAnsi" w:hAnsiTheme="majorHAnsi"/>
        </w:rPr>
        <w:t xml:space="preserve"> SEDU </w:t>
      </w:r>
      <w:r w:rsidR="00742A8C" w:rsidRPr="00711442">
        <w:rPr>
          <w:rFonts w:asciiTheme="majorHAnsi" w:hAnsiTheme="majorHAnsi"/>
        </w:rPr>
        <w:t>这个命名空间</w:t>
      </w:r>
      <w:r w:rsidR="009912EF" w:rsidRPr="00711442">
        <w:rPr>
          <w:rFonts w:asciiTheme="majorHAnsi" w:hAnsiTheme="majorHAnsi"/>
        </w:rPr>
        <w:t>，所有公共方法都加到这个命名空间下</w:t>
      </w:r>
    </w:p>
    <w:p w:rsidR="00916BCA" w:rsidRPr="00711442" w:rsidRDefault="00916BCA" w:rsidP="002D04EC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全局变量：</w:t>
      </w:r>
      <w:r w:rsidRPr="00711442">
        <w:rPr>
          <w:rFonts w:asciiTheme="majorHAnsi" w:hAnsiTheme="majorHAnsi"/>
        </w:rPr>
        <w:t xml:space="preserve"> </w:t>
      </w:r>
      <w:r w:rsidRPr="00711442">
        <w:rPr>
          <w:rFonts w:asciiTheme="majorHAnsi" w:hAnsiTheme="majorHAnsi"/>
        </w:rPr>
        <w:t>全部加到</w:t>
      </w:r>
      <w:r w:rsidR="003D30D3" w:rsidRPr="00711442">
        <w:rPr>
          <w:rFonts w:asciiTheme="majorHAnsi" w:hAnsiTheme="majorHAnsi"/>
        </w:rPr>
        <w:t>命名空间</w:t>
      </w:r>
      <w:r w:rsidRPr="00711442">
        <w:rPr>
          <w:rFonts w:asciiTheme="majorHAnsi" w:hAnsiTheme="majorHAnsi"/>
        </w:rPr>
        <w:t>下</w:t>
      </w:r>
    </w:p>
    <w:p w:rsidR="00FD7321" w:rsidRPr="00711442" w:rsidRDefault="00FD7321" w:rsidP="00FD7321">
      <w:pPr>
        <w:pStyle w:val="af6"/>
        <w:numPr>
          <w:ilvl w:val="1"/>
          <w:numId w:val="2"/>
        </w:numPr>
        <w:ind w:firstLineChars="0"/>
        <w:rPr>
          <w:rFonts w:asciiTheme="majorHAnsi" w:hAnsiTheme="majorHAnsi"/>
        </w:rPr>
      </w:pPr>
      <w:r w:rsidRPr="00711442">
        <w:rPr>
          <w:rFonts w:asciiTheme="majorHAnsi" w:hAnsiTheme="majorHAnsi"/>
        </w:rPr>
        <w:t>boolean</w:t>
      </w:r>
      <w:r w:rsidRPr="00711442">
        <w:rPr>
          <w:rFonts w:asciiTheme="majorHAnsi" w:hAnsiTheme="majorHAnsi"/>
        </w:rPr>
        <w:t>类型的应当使用</w:t>
      </w:r>
      <w:r w:rsidRPr="00711442">
        <w:rPr>
          <w:rFonts w:asciiTheme="majorHAnsi" w:hAnsiTheme="majorHAnsi"/>
        </w:rPr>
        <w:t>is</w:t>
      </w:r>
      <w:r w:rsidRPr="00711442">
        <w:rPr>
          <w:rFonts w:asciiTheme="majorHAnsi" w:hAnsiTheme="majorHAnsi"/>
        </w:rPr>
        <w:t>、</w:t>
      </w:r>
      <w:r w:rsidRPr="00711442">
        <w:rPr>
          <w:rFonts w:asciiTheme="majorHAnsi" w:hAnsiTheme="majorHAnsi"/>
        </w:rPr>
        <w:t>has</w:t>
      </w:r>
      <w:r w:rsidRPr="00711442">
        <w:rPr>
          <w:rFonts w:asciiTheme="majorHAnsi" w:hAnsiTheme="majorHAnsi"/>
        </w:rPr>
        <w:t>等起头</w:t>
      </w:r>
      <w:r w:rsidRPr="00711442">
        <w:rPr>
          <w:rFonts w:asciiTheme="majorHAnsi" w:hAnsiTheme="majorHAnsi"/>
        </w:rPr>
        <w:t>,</w:t>
      </w:r>
      <w:r w:rsidRPr="00711442">
        <w:rPr>
          <w:rFonts w:asciiTheme="majorHAnsi" w:hAnsiTheme="majorHAnsi"/>
        </w:rPr>
        <w:t>表示其类型</w:t>
      </w:r>
    </w:p>
    <w:p w:rsidR="000A12ED" w:rsidRPr="00711442" w:rsidRDefault="000A12ED" w:rsidP="00FF292F">
      <w:pPr>
        <w:pStyle w:val="a"/>
        <w:numPr>
          <w:ilvl w:val="0"/>
          <w:numId w:val="0"/>
        </w:numPr>
        <w:ind w:left="432"/>
        <w:rPr>
          <w:rFonts w:asciiTheme="majorHAnsi" w:hAnsiTheme="majorHAnsi"/>
        </w:rPr>
      </w:pPr>
    </w:p>
    <w:p w:rsidR="00D73A5F" w:rsidRPr="00711442" w:rsidRDefault="00D73A5F" w:rsidP="00844B99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CSS</w:t>
      </w:r>
      <w:r w:rsidR="00844B99" w:rsidRPr="00711442">
        <w:rPr>
          <w:rFonts w:asciiTheme="majorHAnsi" w:hAnsiTheme="majorHAnsi"/>
        </w:rPr>
        <w:t xml:space="preserve"> </w:t>
      </w:r>
    </w:p>
    <w:p w:rsidR="00D73A5F" w:rsidRPr="00711442" w:rsidRDefault="00D73A5F" w:rsidP="00D73A5F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选择器必须单词全字母小写</w:t>
      </w:r>
      <w:r w:rsidRPr="00711442">
        <w:rPr>
          <w:rFonts w:asciiTheme="majorHAnsi" w:hAnsiTheme="majorHAnsi"/>
        </w:rPr>
        <w:t>,</w:t>
      </w:r>
      <w:r w:rsidRPr="00711442">
        <w:rPr>
          <w:rFonts w:asciiTheme="majorHAnsi" w:hAnsiTheme="majorHAnsi"/>
        </w:rPr>
        <w:t>多个单词情况下使用中划线分割</w:t>
      </w:r>
    </w:p>
    <w:p w:rsidR="00D73A5F" w:rsidRPr="00711442" w:rsidRDefault="00D73A5F" w:rsidP="00D73A5F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class</w:t>
      </w:r>
      <w:r w:rsidRPr="00711442">
        <w:rPr>
          <w:rFonts w:asciiTheme="majorHAnsi" w:hAnsiTheme="majorHAnsi"/>
        </w:rPr>
        <w:t>选择器必须代表相应模块或部件的内容或功能，不得以样式信息进行命名</w:t>
      </w:r>
    </w:p>
    <w:p w:rsidR="00D73A5F" w:rsidRPr="00711442" w:rsidRDefault="00D73A5F" w:rsidP="00D73A5F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 xml:space="preserve">id </w:t>
      </w:r>
      <w:r w:rsidRPr="00711442">
        <w:rPr>
          <w:rFonts w:asciiTheme="majorHAnsi" w:hAnsiTheme="majorHAnsi"/>
        </w:rPr>
        <w:t>选择器必须保证</w:t>
      </w:r>
      <w:r w:rsidR="000C7858" w:rsidRPr="00711442">
        <w:rPr>
          <w:rFonts w:asciiTheme="majorHAnsi" w:hAnsiTheme="majorHAnsi"/>
        </w:rPr>
        <w:t>项目</w:t>
      </w:r>
      <w:r w:rsidRPr="00711442">
        <w:rPr>
          <w:rFonts w:asciiTheme="majorHAnsi" w:hAnsiTheme="majorHAnsi"/>
        </w:rPr>
        <w:t>唯一</w:t>
      </w:r>
      <w:r w:rsidR="00856C9E" w:rsidRPr="00711442">
        <w:rPr>
          <w:rFonts w:asciiTheme="majorHAnsi" w:hAnsiTheme="majorHAnsi"/>
        </w:rPr>
        <w:t xml:space="preserve"> </w:t>
      </w:r>
      <w:r w:rsidR="000C7858" w:rsidRPr="00711442">
        <w:rPr>
          <w:rFonts w:asciiTheme="majorHAnsi" w:hAnsiTheme="majorHAnsi"/>
        </w:rPr>
        <w:t>，命名加</w:t>
      </w:r>
      <w:r w:rsidR="00FF5117" w:rsidRPr="00711442">
        <w:rPr>
          <w:rFonts w:asciiTheme="majorHAnsi" w:hAnsiTheme="majorHAnsi"/>
        </w:rPr>
        <w:t>目录结构</w:t>
      </w:r>
      <w:r w:rsidR="000C7858" w:rsidRPr="00711442">
        <w:rPr>
          <w:rFonts w:asciiTheme="majorHAnsi" w:hAnsiTheme="majorHAnsi"/>
        </w:rPr>
        <w:t>前缀</w:t>
      </w:r>
      <w:r w:rsidR="000C7858" w:rsidRPr="00711442">
        <w:rPr>
          <w:rFonts w:asciiTheme="majorHAnsi" w:hAnsiTheme="majorHAnsi"/>
        </w:rPr>
        <w:t xml:space="preserve"> </w:t>
      </w:r>
    </w:p>
    <w:p w:rsidR="00D73A5F" w:rsidRPr="00711442" w:rsidRDefault="00D73A5F" w:rsidP="00D73A5F">
      <w:pPr>
        <w:pStyle w:val="a"/>
        <w:numPr>
          <w:ilvl w:val="1"/>
          <w:numId w:val="2"/>
        </w:numPr>
        <w:rPr>
          <w:rFonts w:asciiTheme="majorHAnsi" w:hAnsiTheme="majorHAnsi"/>
        </w:rPr>
      </w:pPr>
      <w:r w:rsidRPr="00711442">
        <w:rPr>
          <w:rFonts w:asciiTheme="majorHAnsi" w:hAnsiTheme="majorHAnsi"/>
        </w:rPr>
        <w:t>同一页面，应避免使用相同的</w:t>
      </w:r>
      <w:r w:rsidRPr="00711442">
        <w:rPr>
          <w:rFonts w:asciiTheme="majorHAnsi" w:hAnsiTheme="majorHAnsi"/>
        </w:rPr>
        <w:t xml:space="preserve"> name </w:t>
      </w:r>
      <w:r w:rsidRPr="00711442">
        <w:rPr>
          <w:rFonts w:asciiTheme="majorHAnsi" w:hAnsiTheme="majorHAnsi"/>
        </w:rPr>
        <w:t>与</w:t>
      </w:r>
      <w:r w:rsidRPr="00711442">
        <w:rPr>
          <w:rFonts w:asciiTheme="majorHAnsi" w:hAnsiTheme="majorHAnsi"/>
        </w:rPr>
        <w:t xml:space="preserve"> id</w:t>
      </w:r>
      <w:r w:rsidR="00223DDA" w:rsidRPr="00711442">
        <w:rPr>
          <w:rFonts w:asciiTheme="majorHAnsi" w:hAnsiTheme="majorHAnsi"/>
        </w:rPr>
        <w:t xml:space="preserve">   VUE</w:t>
      </w:r>
      <w:r w:rsidR="00223DDA" w:rsidRPr="00711442">
        <w:rPr>
          <w:rFonts w:asciiTheme="majorHAnsi" w:hAnsiTheme="majorHAnsi"/>
        </w:rPr>
        <w:t>项目推荐</w:t>
      </w:r>
      <w:r w:rsidR="00223DDA" w:rsidRPr="00711442">
        <w:rPr>
          <w:rFonts w:asciiTheme="majorHAnsi" w:hAnsiTheme="majorHAnsi"/>
        </w:rPr>
        <w:t xml:space="preserve">  ref</w:t>
      </w:r>
      <w:r w:rsidR="00223DDA" w:rsidRPr="00711442">
        <w:rPr>
          <w:rFonts w:asciiTheme="majorHAnsi" w:hAnsiTheme="majorHAnsi"/>
        </w:rPr>
        <w:t>属性</w:t>
      </w:r>
    </w:p>
    <w:p w:rsidR="00D73A5F" w:rsidRPr="00711442" w:rsidRDefault="00D73A5F" w:rsidP="00741180">
      <w:pPr>
        <w:pStyle w:val="a"/>
        <w:numPr>
          <w:ilvl w:val="1"/>
          <w:numId w:val="2"/>
        </w:numPr>
        <w:rPr>
          <w:rFonts w:asciiTheme="majorHAnsi" w:hAnsiTheme="majorHAnsi"/>
        </w:rPr>
      </w:pPr>
    </w:p>
    <w:p w:rsidR="006F38BC" w:rsidRDefault="006F38BC" w:rsidP="004552A5">
      <w:pPr>
        <w:ind w:left="475"/>
        <w:rPr>
          <w:rFonts w:asciiTheme="majorHAnsi" w:hAnsiTheme="majorHAnsi"/>
        </w:rPr>
      </w:pPr>
    </w:p>
    <w:p w:rsidR="008F69A1" w:rsidRDefault="008F69A1" w:rsidP="004552A5">
      <w:pPr>
        <w:ind w:left="475"/>
        <w:rPr>
          <w:rFonts w:asciiTheme="majorHAnsi" w:hAnsiTheme="majorHAnsi"/>
        </w:rPr>
      </w:pPr>
    </w:p>
    <w:p w:rsidR="008F69A1" w:rsidRDefault="008F69A1" w:rsidP="004552A5">
      <w:pPr>
        <w:ind w:left="475"/>
        <w:rPr>
          <w:rFonts w:asciiTheme="majorHAnsi" w:hAnsiTheme="majorHAnsi"/>
        </w:rPr>
      </w:pPr>
    </w:p>
    <w:p w:rsidR="008F69A1" w:rsidRPr="00711442" w:rsidRDefault="008F69A1" w:rsidP="004552A5">
      <w:pPr>
        <w:ind w:left="475"/>
        <w:rPr>
          <w:rFonts w:asciiTheme="majorHAnsi" w:hAnsiTheme="majorHAnsi" w:hint="eastAsia"/>
        </w:rPr>
      </w:pPr>
    </w:p>
    <w:p w:rsidR="00DB4523" w:rsidRPr="00711442" w:rsidRDefault="00411C22" w:rsidP="00FB0765">
      <w:pPr>
        <w:pStyle w:val="2"/>
        <w:spacing w:before="240" w:after="0"/>
        <w:ind w:left="475" w:hangingChars="198" w:hanging="475"/>
        <w:rPr>
          <w:rFonts w:asciiTheme="majorHAnsi" w:eastAsia="微软雅黑" w:hAnsiTheme="majorHAnsi"/>
        </w:rPr>
      </w:pPr>
      <w:bookmarkStart w:id="4" w:name="_Toc518900559"/>
      <w:r>
        <w:rPr>
          <w:rFonts w:asciiTheme="majorHAnsi" w:eastAsia="微软雅黑" w:hAnsiTheme="majorHAnsi" w:hint="eastAsia"/>
        </w:rPr>
        <w:t>V</w:t>
      </w:r>
      <w:r>
        <w:rPr>
          <w:rFonts w:asciiTheme="majorHAnsi" w:eastAsia="微软雅黑" w:hAnsiTheme="majorHAnsi"/>
        </w:rPr>
        <w:t>UE</w:t>
      </w:r>
      <w:r w:rsidR="00DB4523" w:rsidRPr="00711442">
        <w:rPr>
          <w:rFonts w:asciiTheme="majorHAnsi" w:eastAsia="微软雅黑" w:hAnsiTheme="majorHAnsi"/>
        </w:rPr>
        <w:t>的一些</w:t>
      </w:r>
      <w:r w:rsidR="00EF7D3B">
        <w:rPr>
          <w:rFonts w:asciiTheme="majorHAnsi" w:eastAsia="微软雅黑" w:hAnsiTheme="majorHAnsi" w:hint="eastAsia"/>
        </w:rPr>
        <w:t>规范</w:t>
      </w:r>
      <w:bookmarkEnd w:id="4"/>
    </w:p>
    <w:p w:rsidR="002C78FD" w:rsidRDefault="002C78FD" w:rsidP="002C78FD">
      <w:pPr>
        <w:pStyle w:val="a"/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VUE </w:t>
      </w:r>
      <w:r w:rsidRPr="00711442">
        <w:rPr>
          <w:rFonts w:asciiTheme="majorHAnsi" w:eastAsia="微软雅黑" w:hAnsiTheme="majorHAnsi"/>
          <w:sz w:val="21"/>
          <w:szCs w:val="21"/>
        </w:rPr>
        <w:t>组件</w:t>
      </w:r>
      <w:r w:rsidR="001633F8" w:rsidRPr="00711442">
        <w:rPr>
          <w:rFonts w:asciiTheme="majorHAnsi" w:eastAsia="微软雅黑" w:hAnsiTheme="majorHAnsi"/>
          <w:sz w:val="21"/>
          <w:szCs w:val="21"/>
        </w:rPr>
        <w:t>：</w:t>
      </w:r>
    </w:p>
    <w:p w:rsidR="000724F3" w:rsidRDefault="000724F3" w:rsidP="001545F0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>
        <w:rPr>
          <w:rFonts w:asciiTheme="majorHAnsi" w:eastAsia="微软雅黑" w:hAnsiTheme="majorHAnsi" w:hint="eastAsia"/>
          <w:sz w:val="21"/>
          <w:szCs w:val="21"/>
        </w:rPr>
        <w:t>文件顶部加入</w:t>
      </w:r>
      <w:r w:rsidR="00811C5A">
        <w:rPr>
          <w:rFonts w:asciiTheme="majorHAnsi" w:eastAsia="微软雅黑" w:hAnsiTheme="majorHAnsi" w:hint="eastAsia"/>
          <w:sz w:val="21"/>
          <w:szCs w:val="21"/>
        </w:rPr>
        <w:t>文档注释</w:t>
      </w:r>
    </w:p>
    <w:p w:rsidR="001545F0" w:rsidRDefault="001545F0" w:rsidP="001545F0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>
        <w:rPr>
          <w:noProof/>
        </w:rPr>
        <w:drawing>
          <wp:inline distT="0" distB="0" distL="0" distR="0" wp14:anchorId="3684CF6A" wp14:editId="0419002E">
            <wp:extent cx="4533900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F3" w:rsidRDefault="000724F3" w:rsidP="000724F3">
      <w:pPr>
        <w:pStyle w:val="a"/>
        <w:numPr>
          <w:ilvl w:val="0"/>
          <w:numId w:val="0"/>
        </w:numPr>
        <w:ind w:left="1440"/>
        <w:rPr>
          <w:rFonts w:asciiTheme="majorHAnsi" w:eastAsia="微软雅黑" w:hAnsiTheme="majorHAnsi"/>
          <w:sz w:val="21"/>
          <w:szCs w:val="21"/>
        </w:rPr>
      </w:pPr>
    </w:p>
    <w:p w:rsidR="00BD663B" w:rsidRDefault="00BD663B" w:rsidP="000724F3">
      <w:pPr>
        <w:pStyle w:val="a"/>
        <w:numPr>
          <w:ilvl w:val="0"/>
          <w:numId w:val="0"/>
        </w:numPr>
        <w:ind w:left="1440"/>
        <w:rPr>
          <w:rFonts w:asciiTheme="majorHAnsi" w:eastAsia="微软雅黑" w:hAnsiTheme="majorHAnsi"/>
          <w:sz w:val="21"/>
          <w:szCs w:val="21"/>
        </w:rPr>
      </w:pPr>
    </w:p>
    <w:p w:rsidR="00BD663B" w:rsidRDefault="00BD663B" w:rsidP="000724F3">
      <w:pPr>
        <w:pStyle w:val="a"/>
        <w:numPr>
          <w:ilvl w:val="0"/>
          <w:numId w:val="0"/>
        </w:numPr>
        <w:ind w:left="1440"/>
        <w:rPr>
          <w:rFonts w:asciiTheme="majorHAnsi" w:eastAsia="微软雅黑" w:hAnsiTheme="majorHAnsi"/>
          <w:sz w:val="21"/>
          <w:szCs w:val="21"/>
        </w:rPr>
      </w:pPr>
    </w:p>
    <w:p w:rsidR="00BD663B" w:rsidRDefault="00BD663B" w:rsidP="000724F3">
      <w:pPr>
        <w:pStyle w:val="a"/>
        <w:numPr>
          <w:ilvl w:val="0"/>
          <w:numId w:val="0"/>
        </w:numPr>
        <w:ind w:left="1440"/>
        <w:rPr>
          <w:rFonts w:asciiTheme="majorHAnsi" w:eastAsia="微软雅黑" w:hAnsiTheme="majorHAnsi" w:hint="eastAsia"/>
          <w:sz w:val="21"/>
          <w:szCs w:val="21"/>
        </w:rPr>
      </w:pPr>
      <w:bookmarkStart w:id="5" w:name="_GoBack"/>
      <w:bookmarkEnd w:id="5"/>
    </w:p>
    <w:p w:rsidR="005709C1" w:rsidRPr="00711442" w:rsidRDefault="005709C1" w:rsidP="00D15E9A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>
        <w:rPr>
          <w:rFonts w:asciiTheme="majorHAnsi" w:eastAsia="微软雅黑" w:hAnsiTheme="majorHAnsi" w:hint="eastAsia"/>
          <w:sz w:val="21"/>
          <w:szCs w:val="21"/>
        </w:rPr>
        <w:lastRenderedPageBreak/>
        <w:t>每个组件一个</w:t>
      </w:r>
      <w:r w:rsidR="00595C0A">
        <w:rPr>
          <w:rFonts w:asciiTheme="majorHAnsi" w:eastAsia="微软雅黑" w:hAnsiTheme="majorHAnsi" w:hint="eastAsia"/>
          <w:sz w:val="21"/>
          <w:szCs w:val="21"/>
        </w:rPr>
        <w:t>目录，命名</w:t>
      </w:r>
      <w:r w:rsidR="00595C0A">
        <w:rPr>
          <w:rFonts w:asciiTheme="majorHAnsi" w:eastAsia="微软雅黑" w:hAnsiTheme="majorHAnsi" w:hint="eastAsia"/>
          <w:sz w:val="21"/>
          <w:szCs w:val="21"/>
        </w:rPr>
        <w:t xml:space="preserve"> </w:t>
      </w:r>
      <w:r w:rsidR="00595C0A">
        <w:rPr>
          <w:rFonts w:asciiTheme="majorHAnsi" w:eastAsia="微软雅黑" w:hAnsiTheme="majorHAnsi" w:hint="eastAsia"/>
          <w:sz w:val="21"/>
          <w:szCs w:val="21"/>
        </w:rPr>
        <w:t>帕斯卡方式</w:t>
      </w:r>
      <w:r w:rsidR="00D15E9A">
        <w:rPr>
          <w:rFonts w:asciiTheme="majorHAnsi" w:eastAsia="微软雅黑" w:hAnsiTheme="majorHAnsi" w:hint="eastAsia"/>
          <w:sz w:val="21"/>
          <w:szCs w:val="21"/>
        </w:rPr>
        <w:t>，每个组件要包含一个</w:t>
      </w:r>
      <w:r w:rsidR="00D15E9A" w:rsidRPr="00D15E9A">
        <w:rPr>
          <w:rFonts w:asciiTheme="majorHAnsi" w:eastAsia="微软雅黑" w:hAnsiTheme="majorHAnsi"/>
          <w:sz w:val="21"/>
          <w:szCs w:val="21"/>
        </w:rPr>
        <w:t>README.md</w:t>
      </w:r>
      <w:r w:rsidR="006A2B95">
        <w:rPr>
          <w:rFonts w:asciiTheme="majorHAnsi" w:eastAsia="微软雅黑" w:hAnsiTheme="majorHAnsi" w:hint="eastAsia"/>
          <w:sz w:val="21"/>
          <w:szCs w:val="21"/>
        </w:rPr>
        <w:t>，把说明加进去</w:t>
      </w:r>
    </w:p>
    <w:p w:rsidR="005709C1" w:rsidRPr="00711442" w:rsidRDefault="00595C0A" w:rsidP="00595C0A">
      <w:pPr>
        <w:pStyle w:val="a"/>
        <w:numPr>
          <w:ilvl w:val="0"/>
          <w:numId w:val="0"/>
        </w:numPr>
        <w:ind w:left="792" w:firstLine="648"/>
        <w:rPr>
          <w:rFonts w:asciiTheme="majorHAnsi" w:eastAsia="微软雅黑" w:hAnsiTheme="majorHAnsi" w:hint="eastAsia"/>
          <w:sz w:val="21"/>
          <w:szCs w:val="21"/>
        </w:rPr>
      </w:pPr>
      <w:r>
        <w:rPr>
          <w:noProof/>
        </w:rPr>
        <w:drawing>
          <wp:inline distT="0" distB="0" distL="0" distR="0" wp14:anchorId="2D3E5C62" wp14:editId="00811616">
            <wp:extent cx="2276475" cy="800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8" w:rsidRPr="00711442" w:rsidRDefault="002D0251" w:rsidP="001633F8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  <w:highlight w:val="yellow"/>
        </w:rPr>
      </w:pPr>
      <w:r w:rsidRPr="00711442">
        <w:rPr>
          <w:rFonts w:asciiTheme="majorHAnsi" w:eastAsia="微软雅黑" w:hAnsiTheme="majorHAnsi"/>
          <w:sz w:val="21"/>
          <w:szCs w:val="21"/>
          <w:highlight w:val="yellow"/>
        </w:rPr>
        <w:t xml:space="preserve"> </w:t>
      </w:r>
      <w:r w:rsidR="001633F8" w:rsidRPr="00711442">
        <w:rPr>
          <w:rFonts w:asciiTheme="majorHAnsi" w:eastAsia="微软雅黑" w:hAnsiTheme="majorHAnsi"/>
          <w:sz w:val="21"/>
          <w:szCs w:val="21"/>
          <w:highlight w:val="yellow"/>
        </w:rPr>
        <w:t>统一加入</w:t>
      </w:r>
      <w:r w:rsidR="001633F8" w:rsidRPr="00711442">
        <w:rPr>
          <w:rFonts w:asciiTheme="majorHAnsi" w:eastAsia="微软雅黑" w:hAnsiTheme="majorHAnsi"/>
          <w:sz w:val="21"/>
          <w:szCs w:val="21"/>
          <w:highlight w:val="yellow"/>
        </w:rPr>
        <w:t xml:space="preserve"> style class </w:t>
      </w:r>
      <w:r w:rsidR="001633F8" w:rsidRPr="00711442">
        <w:rPr>
          <w:rFonts w:asciiTheme="majorHAnsi" w:eastAsia="微软雅黑" w:hAnsiTheme="majorHAnsi"/>
          <w:sz w:val="21"/>
          <w:szCs w:val="21"/>
          <w:highlight w:val="yellow"/>
        </w:rPr>
        <w:t>接口</w:t>
      </w:r>
      <w:r w:rsidR="00004C12" w:rsidRPr="00711442">
        <w:rPr>
          <w:rFonts w:asciiTheme="majorHAnsi" w:eastAsia="微软雅黑" w:hAnsiTheme="majorHAnsi"/>
          <w:sz w:val="21"/>
          <w:szCs w:val="21"/>
          <w:highlight w:val="yellow"/>
        </w:rPr>
        <w:t>，方便个性化局部组件。</w:t>
      </w:r>
      <w:r w:rsidR="0074144E" w:rsidRPr="00711442">
        <w:rPr>
          <w:rFonts w:asciiTheme="majorHAnsi" w:eastAsia="微软雅黑" w:hAnsiTheme="majorHAnsi"/>
          <w:sz w:val="21"/>
          <w:szCs w:val="21"/>
          <w:highlight w:val="yellow"/>
        </w:rPr>
        <w:t xml:space="preserve">   </w:t>
      </w:r>
      <w:r w:rsidR="00FD6DDB" w:rsidRPr="00711442">
        <w:rPr>
          <w:rFonts w:asciiTheme="majorHAnsi" w:eastAsia="微软雅黑" w:hAnsiTheme="majorHAnsi"/>
          <w:sz w:val="21"/>
          <w:szCs w:val="21"/>
          <w:highlight w:val="yellow"/>
        </w:rPr>
        <w:t>c</w:t>
      </w:r>
      <w:r w:rsidR="0074144E" w:rsidRPr="00711442">
        <w:rPr>
          <w:rFonts w:asciiTheme="majorHAnsi" w:eastAsia="微软雅黑" w:hAnsiTheme="majorHAnsi"/>
          <w:sz w:val="21"/>
          <w:szCs w:val="21"/>
          <w:highlight w:val="yellow"/>
        </w:rPr>
        <w:t>name</w:t>
      </w:r>
      <w:r w:rsidR="00FD6DDB" w:rsidRPr="00711442">
        <w:rPr>
          <w:rFonts w:asciiTheme="majorHAnsi" w:eastAsia="微软雅黑" w:hAnsiTheme="majorHAnsi"/>
          <w:sz w:val="21"/>
          <w:szCs w:val="21"/>
          <w:highlight w:val="yellow"/>
        </w:rPr>
        <w:t xml:space="preserve"> – </w:t>
      </w:r>
      <w:r w:rsidR="00FD6DDB" w:rsidRPr="00711442">
        <w:rPr>
          <w:rFonts w:asciiTheme="majorHAnsi" w:eastAsia="微软雅黑" w:hAnsiTheme="majorHAnsi"/>
          <w:sz w:val="21"/>
          <w:szCs w:val="21"/>
          <w:highlight w:val="yellow"/>
        </w:rPr>
        <w:t>自定义</w:t>
      </w:r>
      <w:r w:rsidR="00FD6DDB" w:rsidRPr="00711442">
        <w:rPr>
          <w:rFonts w:asciiTheme="majorHAnsi" w:eastAsia="微软雅黑" w:hAnsiTheme="majorHAnsi"/>
          <w:sz w:val="21"/>
          <w:szCs w:val="21"/>
          <w:highlight w:val="yellow"/>
        </w:rPr>
        <w:t>class</w:t>
      </w:r>
      <w:r w:rsidR="00FD6DDB" w:rsidRPr="00711442">
        <w:rPr>
          <w:rFonts w:asciiTheme="majorHAnsi" w:eastAsia="微软雅黑" w:hAnsiTheme="majorHAnsi"/>
          <w:sz w:val="21"/>
          <w:szCs w:val="21"/>
          <w:highlight w:val="yellow"/>
        </w:rPr>
        <w:t>，</w:t>
      </w:r>
      <w:r w:rsidR="0074144E" w:rsidRPr="00711442">
        <w:rPr>
          <w:rFonts w:asciiTheme="majorHAnsi" w:eastAsia="微软雅黑" w:hAnsiTheme="majorHAnsi"/>
          <w:sz w:val="21"/>
          <w:szCs w:val="21"/>
          <w:highlight w:val="yellow"/>
        </w:rPr>
        <w:t xml:space="preserve">   my</w:t>
      </w:r>
      <w:r w:rsidR="00147BB8" w:rsidRPr="00711442">
        <w:rPr>
          <w:rFonts w:asciiTheme="majorHAnsi" w:eastAsia="微软雅黑" w:hAnsiTheme="majorHAnsi"/>
          <w:sz w:val="21"/>
          <w:szCs w:val="21"/>
          <w:highlight w:val="yellow"/>
        </w:rPr>
        <w:t>S</w:t>
      </w:r>
      <w:r w:rsidR="0074144E" w:rsidRPr="00711442">
        <w:rPr>
          <w:rFonts w:asciiTheme="majorHAnsi" w:eastAsia="微软雅黑" w:hAnsiTheme="majorHAnsi"/>
          <w:sz w:val="21"/>
          <w:szCs w:val="21"/>
          <w:highlight w:val="yellow"/>
        </w:rPr>
        <w:t>tyle</w:t>
      </w:r>
      <w:r w:rsidR="00F41F67" w:rsidRPr="00711442">
        <w:rPr>
          <w:rFonts w:asciiTheme="majorHAnsi" w:eastAsia="微软雅黑" w:hAnsiTheme="majorHAnsi"/>
          <w:sz w:val="21"/>
          <w:szCs w:val="21"/>
          <w:highlight w:val="yellow"/>
        </w:rPr>
        <w:t xml:space="preserve"> </w:t>
      </w:r>
      <w:r w:rsidR="00F41F67" w:rsidRPr="00711442">
        <w:rPr>
          <w:rFonts w:asciiTheme="majorHAnsi" w:eastAsia="微软雅黑" w:hAnsiTheme="majorHAnsi"/>
          <w:sz w:val="21"/>
          <w:szCs w:val="21"/>
          <w:highlight w:val="yellow"/>
        </w:rPr>
        <w:t xml:space="preserve"> – </w:t>
      </w:r>
      <w:r w:rsidR="002D1F86" w:rsidRPr="00711442">
        <w:rPr>
          <w:rFonts w:asciiTheme="majorHAnsi" w:eastAsia="微软雅黑" w:hAnsiTheme="majorHAnsi"/>
          <w:sz w:val="21"/>
          <w:szCs w:val="21"/>
          <w:highlight w:val="yellow"/>
        </w:rPr>
        <w:t>行内</w:t>
      </w:r>
      <w:r w:rsidR="002D1F86" w:rsidRPr="00711442">
        <w:rPr>
          <w:rFonts w:asciiTheme="majorHAnsi" w:eastAsia="微软雅黑" w:hAnsiTheme="majorHAnsi"/>
          <w:sz w:val="21"/>
          <w:szCs w:val="21"/>
          <w:highlight w:val="yellow"/>
        </w:rPr>
        <w:t xml:space="preserve"> style</w:t>
      </w:r>
      <w:r w:rsidR="00FD6DDB" w:rsidRPr="00711442">
        <w:rPr>
          <w:rFonts w:asciiTheme="majorHAnsi" w:eastAsia="微软雅黑" w:hAnsiTheme="majorHAnsi"/>
          <w:sz w:val="21"/>
          <w:szCs w:val="21"/>
          <w:highlight w:val="yellow"/>
        </w:rPr>
        <w:t>。</w:t>
      </w:r>
    </w:p>
    <w:p w:rsidR="00674FCA" w:rsidRPr="00711442" w:rsidRDefault="00674FCA">
      <w:pPr>
        <w:pStyle w:val="ac"/>
        <w:rPr>
          <w:rFonts w:asciiTheme="majorHAnsi" w:eastAsia="微软雅黑" w:hAnsiTheme="majorHAnsi"/>
        </w:rPr>
      </w:pPr>
    </w:p>
    <w:p w:rsidR="002C78FD" w:rsidRPr="00711442" w:rsidRDefault="00147BB8" w:rsidP="002F0430">
      <w:pPr>
        <w:pStyle w:val="ac"/>
        <w:ind w:left="720" w:firstLine="720"/>
        <w:rPr>
          <w:rFonts w:asciiTheme="majorHAnsi" w:eastAsia="微软雅黑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52595F27" wp14:editId="3BA95E5D">
            <wp:extent cx="348615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0A" w:rsidRPr="00711442" w:rsidRDefault="001B480A" w:rsidP="002F0430">
      <w:pPr>
        <w:pStyle w:val="ac"/>
        <w:ind w:left="720" w:firstLine="720"/>
        <w:rPr>
          <w:rFonts w:asciiTheme="majorHAnsi" w:eastAsia="微软雅黑" w:hAnsiTheme="majorHAnsi"/>
        </w:rPr>
      </w:pPr>
    </w:p>
    <w:p w:rsidR="007D3AC0" w:rsidRPr="00711442" w:rsidRDefault="001B480A" w:rsidP="007D3AC0">
      <w:pPr>
        <w:pStyle w:val="ac"/>
        <w:ind w:left="720" w:firstLine="720"/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highlight w:val="yellow"/>
        </w:rPr>
        <w:t>组件内的</w:t>
      </w:r>
      <w:r w:rsidRPr="00711442">
        <w:rPr>
          <w:rFonts w:asciiTheme="majorHAnsi" w:eastAsia="微软雅黑" w:hAnsiTheme="majorHAnsi"/>
          <w:highlight w:val="yellow"/>
        </w:rPr>
        <w:t xml:space="preserve"> </w:t>
      </w:r>
      <w:r w:rsidR="00862BEC" w:rsidRPr="00711442">
        <w:rPr>
          <w:rFonts w:asciiTheme="majorHAnsi" w:eastAsia="微软雅黑" w:hAnsiTheme="majorHAnsi"/>
          <w:highlight w:val="yellow"/>
        </w:rPr>
        <w:t xml:space="preserve">&lt;style&gt; </w:t>
      </w:r>
      <w:r w:rsidR="00862BEC" w:rsidRPr="00711442">
        <w:rPr>
          <w:rFonts w:asciiTheme="majorHAnsi" w:eastAsia="微软雅黑" w:hAnsiTheme="majorHAnsi"/>
          <w:highlight w:val="yellow"/>
        </w:rPr>
        <w:t>标签删除！！！</w:t>
      </w:r>
      <w:r w:rsidR="00862BEC" w:rsidRPr="00711442">
        <w:rPr>
          <w:rFonts w:asciiTheme="majorHAnsi" w:eastAsia="微软雅黑" w:hAnsiTheme="majorHAnsi"/>
          <w:highlight w:val="yellow"/>
        </w:rPr>
        <w:t xml:space="preserve"> </w:t>
      </w:r>
      <w:r w:rsidR="00862BEC" w:rsidRPr="00711442">
        <w:rPr>
          <w:rFonts w:asciiTheme="majorHAnsi" w:eastAsia="微软雅黑" w:hAnsiTheme="majorHAnsi"/>
          <w:highlight w:val="yellow"/>
        </w:rPr>
        <w:t>统一在</w:t>
      </w:r>
      <w:r w:rsidR="00862BEC" w:rsidRPr="00711442">
        <w:rPr>
          <w:rFonts w:asciiTheme="majorHAnsi" w:eastAsia="微软雅黑" w:hAnsiTheme="majorHAnsi"/>
          <w:highlight w:val="yellow"/>
        </w:rPr>
        <w:t xml:space="preserve"> template</w:t>
      </w:r>
      <w:r w:rsidR="00862BEC" w:rsidRPr="00711442">
        <w:rPr>
          <w:rFonts w:asciiTheme="majorHAnsi" w:eastAsia="微软雅黑" w:hAnsiTheme="majorHAnsi"/>
          <w:highlight w:val="yellow"/>
        </w:rPr>
        <w:t>目录下书写样式</w:t>
      </w:r>
      <w:r w:rsidR="00D973DD" w:rsidRPr="00711442">
        <w:rPr>
          <w:rFonts w:asciiTheme="majorHAnsi" w:eastAsia="微软雅黑" w:hAnsiTheme="majorHAnsi"/>
          <w:highlight w:val="yellow"/>
        </w:rPr>
        <w:t>，如果需要默认样式，则</w:t>
      </w:r>
      <w:r w:rsidR="004D274C" w:rsidRPr="00711442">
        <w:rPr>
          <w:rFonts w:asciiTheme="majorHAnsi" w:eastAsia="微软雅黑" w:hAnsiTheme="majorHAnsi"/>
          <w:highlight w:val="yellow"/>
        </w:rPr>
        <w:t>把组件默认样式写入</w:t>
      </w:r>
      <w:r w:rsidR="004D274C" w:rsidRPr="00711442">
        <w:rPr>
          <w:rFonts w:asciiTheme="majorHAnsi" w:eastAsia="微软雅黑" w:hAnsiTheme="majorHAnsi"/>
          <w:highlight w:val="yellow"/>
        </w:rPr>
        <w:t>canme</w:t>
      </w:r>
      <w:r w:rsidR="004D274C" w:rsidRPr="00711442">
        <w:rPr>
          <w:rFonts w:asciiTheme="majorHAnsi" w:eastAsia="微软雅黑" w:hAnsiTheme="majorHAnsi"/>
          <w:highlight w:val="yellow"/>
        </w:rPr>
        <w:t>的</w:t>
      </w:r>
      <w:r w:rsidR="004D274C" w:rsidRPr="00711442">
        <w:rPr>
          <w:rFonts w:asciiTheme="majorHAnsi" w:eastAsia="微软雅黑" w:hAnsiTheme="majorHAnsi"/>
          <w:highlight w:val="yellow"/>
        </w:rPr>
        <w:t>default</w:t>
      </w:r>
      <w:r w:rsidR="004D274C" w:rsidRPr="00711442">
        <w:rPr>
          <w:rFonts w:asciiTheme="majorHAnsi" w:eastAsia="微软雅黑" w:hAnsiTheme="majorHAnsi"/>
          <w:highlight w:val="yellow"/>
        </w:rPr>
        <w:t>中。</w:t>
      </w:r>
    </w:p>
    <w:p w:rsidR="007D3AC0" w:rsidRPr="00711442" w:rsidRDefault="007D3AC0" w:rsidP="007D3AC0">
      <w:pPr>
        <w:pStyle w:val="ac"/>
        <w:ind w:left="720" w:firstLine="720"/>
        <w:rPr>
          <w:rFonts w:asciiTheme="majorHAnsi" w:eastAsia="微软雅黑" w:hAnsiTheme="majorHAnsi"/>
          <w:highlight w:val="yellow"/>
        </w:rPr>
      </w:pPr>
    </w:p>
    <w:p w:rsidR="007D3AC0" w:rsidRPr="00711442" w:rsidRDefault="007D3AC0" w:rsidP="007D3AC0">
      <w:pPr>
        <w:pStyle w:val="ac"/>
        <w:ind w:left="720" w:firstLine="720"/>
        <w:rPr>
          <w:rFonts w:asciiTheme="majorHAnsi" w:eastAsia="微软雅黑" w:hAnsiTheme="majorHAnsi"/>
          <w:highlight w:val="yellow"/>
        </w:rPr>
      </w:pPr>
    </w:p>
    <w:p w:rsidR="00F320BE" w:rsidRPr="00711442" w:rsidRDefault="008530F9" w:rsidP="002F0430">
      <w:pPr>
        <w:pStyle w:val="ac"/>
        <w:ind w:left="720" w:firstLine="720"/>
        <w:rPr>
          <w:rFonts w:asciiTheme="majorHAnsi" w:eastAsia="微软雅黑" w:hAnsiTheme="majorHAnsi"/>
          <w:highlight w:val="yellow"/>
        </w:rPr>
      </w:pPr>
      <w:r w:rsidRPr="00711442">
        <w:rPr>
          <w:rFonts w:asciiTheme="majorHAnsi" w:eastAsia="微软雅黑" w:hAnsiTheme="majorHAnsi"/>
          <w:highlight w:val="yellow"/>
        </w:rPr>
        <w:t xml:space="preserve">Views </w:t>
      </w:r>
      <w:r w:rsidRPr="00711442">
        <w:rPr>
          <w:rFonts w:asciiTheme="majorHAnsi" w:eastAsia="微软雅黑" w:hAnsiTheme="majorHAnsi"/>
          <w:highlight w:val="yellow"/>
        </w:rPr>
        <w:t>文件中调用时</w:t>
      </w:r>
      <w:r w:rsidRPr="00711442">
        <w:rPr>
          <w:rFonts w:asciiTheme="majorHAnsi" w:eastAsia="微软雅黑" w:hAnsiTheme="majorHAnsi"/>
          <w:highlight w:val="yellow"/>
        </w:rPr>
        <w:t xml:space="preserve"> </w:t>
      </w:r>
      <w:r w:rsidRPr="00711442">
        <w:rPr>
          <w:rFonts w:asciiTheme="majorHAnsi" w:eastAsia="微软雅黑" w:hAnsiTheme="majorHAnsi"/>
          <w:highlight w:val="yellow"/>
        </w:rPr>
        <w:t>公司内部组件</w:t>
      </w:r>
      <w:r w:rsidRPr="00711442">
        <w:rPr>
          <w:rFonts w:asciiTheme="majorHAnsi" w:eastAsia="微软雅黑" w:hAnsiTheme="majorHAnsi"/>
          <w:highlight w:val="yellow"/>
        </w:rPr>
        <w:t xml:space="preserve">import </w:t>
      </w:r>
      <w:r w:rsidRPr="00711442">
        <w:rPr>
          <w:rFonts w:asciiTheme="majorHAnsi" w:eastAsia="微软雅黑" w:hAnsiTheme="majorHAnsi"/>
          <w:highlight w:val="yellow"/>
        </w:rPr>
        <w:t>时统一加入</w:t>
      </w:r>
      <w:r w:rsidRPr="00711442">
        <w:rPr>
          <w:rFonts w:asciiTheme="majorHAnsi" w:eastAsia="微软雅黑" w:hAnsiTheme="majorHAnsi"/>
          <w:highlight w:val="yellow"/>
        </w:rPr>
        <w:t xml:space="preserve"> </w:t>
      </w:r>
      <w:r w:rsidR="00AF70AF" w:rsidRPr="00711442">
        <w:rPr>
          <w:rFonts w:asciiTheme="majorHAnsi" w:eastAsia="微软雅黑" w:hAnsiTheme="majorHAnsi"/>
          <w:highlight w:val="yellow"/>
        </w:rPr>
        <w:t>s</w:t>
      </w:r>
      <w:r w:rsidRPr="00711442">
        <w:rPr>
          <w:rFonts w:asciiTheme="majorHAnsi" w:eastAsia="微软雅黑" w:hAnsiTheme="majorHAnsi"/>
          <w:highlight w:val="yellow"/>
        </w:rPr>
        <w:t xml:space="preserve">edu </w:t>
      </w:r>
      <w:r w:rsidRPr="00711442">
        <w:rPr>
          <w:rFonts w:asciiTheme="majorHAnsi" w:eastAsia="微软雅黑" w:hAnsiTheme="majorHAnsi"/>
          <w:highlight w:val="yellow"/>
        </w:rPr>
        <w:t>前缀，</w:t>
      </w:r>
      <w:r w:rsidR="003959B9" w:rsidRPr="00711442">
        <w:rPr>
          <w:rFonts w:asciiTheme="majorHAnsi" w:eastAsia="微软雅黑" w:hAnsiTheme="majorHAnsi"/>
          <w:highlight w:val="yellow"/>
        </w:rPr>
        <w:t xml:space="preserve"> </w:t>
      </w:r>
      <w:r w:rsidR="00AF70AF" w:rsidRPr="00711442">
        <w:rPr>
          <w:rFonts w:asciiTheme="majorHAnsi" w:eastAsia="微软雅黑" w:hAnsiTheme="majorHAnsi"/>
          <w:highlight w:val="yellow"/>
        </w:rPr>
        <w:t>驼峰</w:t>
      </w:r>
      <w:r w:rsidR="003959B9" w:rsidRPr="00711442">
        <w:rPr>
          <w:rFonts w:asciiTheme="majorHAnsi" w:eastAsia="微软雅黑" w:hAnsiTheme="majorHAnsi"/>
          <w:highlight w:val="yellow"/>
        </w:rPr>
        <w:t xml:space="preserve"> </w:t>
      </w:r>
      <w:r w:rsidR="003959B9" w:rsidRPr="00711442">
        <w:rPr>
          <w:rFonts w:asciiTheme="majorHAnsi" w:eastAsia="微软雅黑" w:hAnsiTheme="majorHAnsi"/>
          <w:highlight w:val="yellow"/>
        </w:rPr>
        <w:t>命名</w:t>
      </w:r>
      <w:r w:rsidRPr="00711442">
        <w:rPr>
          <w:rFonts w:asciiTheme="majorHAnsi" w:eastAsia="微软雅黑" w:hAnsiTheme="majorHAnsi"/>
          <w:highlight w:val="yellow"/>
        </w:rPr>
        <w:t xml:space="preserve"> </w:t>
      </w:r>
    </w:p>
    <w:p w:rsidR="00F83B59" w:rsidRPr="00711442" w:rsidRDefault="00223B52" w:rsidP="002F0430">
      <w:pPr>
        <w:pStyle w:val="ac"/>
        <w:ind w:left="720" w:firstLine="720"/>
        <w:rPr>
          <w:rFonts w:asciiTheme="majorHAnsi" w:eastAsia="微软雅黑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6656E6A3" wp14:editId="23005E01">
            <wp:extent cx="4724400" cy="219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1A" w:rsidRPr="00711442" w:rsidRDefault="00E41E1A" w:rsidP="002F0430">
      <w:pPr>
        <w:pStyle w:val="ac"/>
        <w:ind w:left="720" w:firstLine="720"/>
        <w:rPr>
          <w:rFonts w:asciiTheme="majorHAnsi" w:eastAsia="微软雅黑" w:hAnsiTheme="majorHAnsi"/>
        </w:rPr>
      </w:pPr>
    </w:p>
    <w:p w:rsidR="00D7662F" w:rsidRPr="00711442" w:rsidRDefault="00D7662F" w:rsidP="002F0430">
      <w:pPr>
        <w:pStyle w:val="ac"/>
        <w:ind w:left="720" w:firstLine="720"/>
        <w:rPr>
          <w:rFonts w:asciiTheme="majorHAnsi" w:eastAsia="微软雅黑" w:hAnsiTheme="majorHAnsi"/>
        </w:rPr>
      </w:pPr>
      <w:r w:rsidRPr="00711442">
        <w:rPr>
          <w:rFonts w:asciiTheme="majorHAnsi" w:eastAsia="微软雅黑" w:hAnsiTheme="majorHAnsi"/>
          <w:highlight w:val="yellow"/>
        </w:rPr>
        <w:t xml:space="preserve">Template </w:t>
      </w:r>
      <w:r w:rsidRPr="00711442">
        <w:rPr>
          <w:rFonts w:asciiTheme="majorHAnsi" w:eastAsia="微软雅黑" w:hAnsiTheme="majorHAnsi"/>
          <w:highlight w:val="yellow"/>
        </w:rPr>
        <w:t>里使用的标签</w:t>
      </w:r>
      <w:r w:rsidRPr="00711442">
        <w:rPr>
          <w:rFonts w:asciiTheme="majorHAnsi" w:eastAsia="微软雅黑" w:hAnsiTheme="majorHAnsi"/>
          <w:highlight w:val="yellow"/>
        </w:rPr>
        <w:t xml:space="preserve"> </w:t>
      </w:r>
      <w:r w:rsidRPr="00711442">
        <w:rPr>
          <w:rFonts w:asciiTheme="majorHAnsi" w:eastAsia="微软雅黑" w:hAnsiTheme="majorHAnsi"/>
          <w:highlight w:val="yellow"/>
        </w:rPr>
        <w:t>就统一为</w:t>
      </w:r>
      <w:r w:rsidRPr="00711442">
        <w:rPr>
          <w:rFonts w:asciiTheme="majorHAnsi" w:eastAsia="微软雅黑" w:hAnsiTheme="majorHAnsi"/>
          <w:highlight w:val="yellow"/>
        </w:rPr>
        <w:t xml:space="preserve">   </w:t>
      </w:r>
      <w:r w:rsidR="006B05E9" w:rsidRPr="00711442">
        <w:rPr>
          <w:rFonts w:asciiTheme="majorHAnsi" w:eastAsia="微软雅黑" w:hAnsiTheme="majorHAnsi"/>
          <w:highlight w:val="yellow"/>
        </w:rPr>
        <w:t>&lt;</w:t>
      </w:r>
      <w:r w:rsidRPr="00711442">
        <w:rPr>
          <w:rFonts w:asciiTheme="majorHAnsi" w:eastAsia="微软雅黑" w:hAnsiTheme="majorHAnsi"/>
          <w:highlight w:val="yellow"/>
        </w:rPr>
        <w:t>sdue-xxxxx-xxxxx</w:t>
      </w:r>
      <w:r w:rsidR="006B05E9" w:rsidRPr="00711442">
        <w:rPr>
          <w:rFonts w:asciiTheme="majorHAnsi" w:eastAsia="微软雅黑" w:hAnsiTheme="majorHAnsi"/>
          <w:highlight w:val="yellow"/>
        </w:rPr>
        <w:t>&gt;</w:t>
      </w:r>
    </w:p>
    <w:p w:rsidR="00E41E1A" w:rsidRPr="00711442" w:rsidRDefault="00223B52" w:rsidP="002F0430">
      <w:pPr>
        <w:pStyle w:val="ac"/>
        <w:ind w:left="720" w:firstLine="720"/>
        <w:rPr>
          <w:rFonts w:asciiTheme="majorHAnsi" w:eastAsia="微软雅黑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6D1C6CB9" wp14:editId="58785B72">
            <wp:extent cx="5676900" cy="619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CB" w:rsidRDefault="003C18CB" w:rsidP="002F0430">
      <w:pPr>
        <w:pStyle w:val="ac"/>
        <w:ind w:left="720" w:firstLine="720"/>
        <w:rPr>
          <w:rFonts w:asciiTheme="majorHAnsi" w:eastAsia="微软雅黑" w:hAnsiTheme="majorHAnsi"/>
        </w:rPr>
      </w:pPr>
    </w:p>
    <w:p w:rsidR="004A4624" w:rsidRDefault="004A4624" w:rsidP="002F0430">
      <w:pPr>
        <w:pStyle w:val="ac"/>
        <w:ind w:left="720" w:firstLine="720"/>
        <w:rPr>
          <w:rFonts w:asciiTheme="majorHAnsi" w:eastAsia="微软雅黑" w:hAnsiTheme="majorHAnsi"/>
        </w:rPr>
      </w:pPr>
    </w:p>
    <w:p w:rsidR="00A706F0" w:rsidRDefault="00A706F0" w:rsidP="002F0430">
      <w:pPr>
        <w:pStyle w:val="ac"/>
        <w:ind w:left="720" w:firstLine="720"/>
        <w:rPr>
          <w:rFonts w:asciiTheme="majorHAnsi" w:eastAsia="微软雅黑" w:hAnsiTheme="majorHAnsi"/>
        </w:rPr>
      </w:pPr>
    </w:p>
    <w:p w:rsidR="00A706F0" w:rsidRDefault="00A706F0" w:rsidP="002F0430">
      <w:pPr>
        <w:pStyle w:val="ac"/>
        <w:ind w:left="720" w:firstLine="720"/>
        <w:rPr>
          <w:rFonts w:asciiTheme="majorHAnsi" w:eastAsia="微软雅黑" w:hAnsiTheme="majorHAnsi"/>
        </w:rPr>
      </w:pPr>
    </w:p>
    <w:p w:rsidR="00A706F0" w:rsidRPr="00711442" w:rsidRDefault="00A706F0" w:rsidP="002F0430">
      <w:pPr>
        <w:pStyle w:val="ac"/>
        <w:ind w:left="720" w:firstLine="720"/>
        <w:rPr>
          <w:rFonts w:asciiTheme="majorHAnsi" w:eastAsia="微软雅黑" w:hAnsiTheme="majorHAnsi" w:hint="eastAsia"/>
        </w:rPr>
      </w:pPr>
    </w:p>
    <w:p w:rsidR="00FE4CF7" w:rsidRPr="00711442" w:rsidRDefault="00C43CBF" w:rsidP="00FE4CF7">
      <w:pPr>
        <w:pStyle w:val="a"/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VUE </w:t>
      </w:r>
      <w:r w:rsidRPr="00711442">
        <w:rPr>
          <w:rFonts w:asciiTheme="majorHAnsi" w:eastAsia="微软雅黑" w:hAnsiTheme="majorHAnsi"/>
          <w:sz w:val="21"/>
          <w:szCs w:val="21"/>
        </w:rPr>
        <w:t>参数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</w:t>
      </w:r>
      <w:r w:rsidR="00FE4CF7" w:rsidRPr="00711442">
        <w:rPr>
          <w:rFonts w:asciiTheme="majorHAnsi" w:eastAsia="微软雅黑" w:hAnsiTheme="majorHAnsi"/>
          <w:sz w:val="21"/>
          <w:szCs w:val="21"/>
        </w:rPr>
        <w:t xml:space="preserve">Props  </w:t>
      </w:r>
      <w:r w:rsidR="00FE4CF7" w:rsidRPr="00711442">
        <w:rPr>
          <w:rFonts w:asciiTheme="majorHAnsi" w:eastAsia="微软雅黑" w:hAnsiTheme="majorHAnsi"/>
          <w:sz w:val="21"/>
          <w:szCs w:val="21"/>
        </w:rPr>
        <w:t>方法注意点</w:t>
      </w:r>
    </w:p>
    <w:p w:rsidR="00902EEA" w:rsidRPr="00711442" w:rsidRDefault="00902EEA" w:rsidP="00460ED2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t>使用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data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里的变量时请先在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 xml:space="preserve"> data </w:t>
      </w:r>
      <w:r w:rsidRPr="00711442">
        <w:rPr>
          <w:rFonts w:asciiTheme="majorHAnsi" w:eastAsia="微软雅黑" w:hAnsiTheme="majorHAnsi"/>
          <w:sz w:val="21"/>
          <w:szCs w:val="21"/>
          <w:lang w:val="zh-CN"/>
        </w:rPr>
        <w:t>里面初始化；</w:t>
      </w:r>
    </w:p>
    <w:p w:rsidR="00902EEA" w:rsidRPr="00711442" w:rsidRDefault="00902EEA" w:rsidP="00460ED2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hAnsiTheme="majorHAnsi"/>
          <w:sz w:val="21"/>
          <w:szCs w:val="21"/>
          <w:shd w:val="clear" w:color="auto" w:fill="FFFFFF"/>
        </w:rPr>
        <w:t xml:space="preserve">props </w:t>
      </w:r>
      <w:r w:rsidRPr="00711442">
        <w:rPr>
          <w:rFonts w:asciiTheme="majorHAnsi" w:hAnsiTheme="majorHAnsi"/>
          <w:sz w:val="21"/>
          <w:szCs w:val="21"/>
          <w:shd w:val="clear" w:color="auto" w:fill="FFFFFF"/>
        </w:rPr>
        <w:t>指定类型，</w:t>
      </w:r>
      <w:r w:rsidR="00A2736F" w:rsidRPr="00711442">
        <w:rPr>
          <w:rFonts w:asciiTheme="majorHAnsi" w:hAnsiTheme="majorHAnsi"/>
          <w:sz w:val="21"/>
          <w:szCs w:val="21"/>
          <w:shd w:val="clear" w:color="auto" w:fill="FFFFFF"/>
        </w:rPr>
        <w:t>t</w:t>
      </w:r>
      <w:r w:rsidRPr="00711442">
        <w:rPr>
          <w:rFonts w:asciiTheme="majorHAnsi" w:hAnsiTheme="majorHAnsi"/>
          <w:sz w:val="21"/>
          <w:szCs w:val="21"/>
          <w:shd w:val="clear" w:color="auto" w:fill="FFFFFF"/>
        </w:rPr>
        <w:t>ype </w:t>
      </w:r>
      <w:r w:rsidRPr="00711442">
        <w:rPr>
          <w:rFonts w:asciiTheme="majorHAnsi" w:hAnsiTheme="majorHAnsi"/>
          <w:sz w:val="21"/>
          <w:szCs w:val="21"/>
          <w:shd w:val="clear" w:color="auto" w:fill="FFFFFF"/>
        </w:rPr>
        <w:t>，</w:t>
      </w:r>
      <w:r w:rsidR="006512E4" w:rsidRPr="00711442">
        <w:rPr>
          <w:rFonts w:asciiTheme="majorHAnsi" w:hAnsiTheme="majorHAnsi"/>
          <w:sz w:val="21"/>
          <w:szCs w:val="21"/>
          <w:shd w:val="clear" w:color="auto" w:fill="FFFFFF"/>
        </w:rPr>
        <w:t>如果是必须的设置</w:t>
      </w:r>
      <w:r w:rsidR="00336713" w:rsidRPr="00711442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required: true</w:t>
      </w:r>
      <w:r w:rsidR="00336713" w:rsidRPr="00711442">
        <w:rPr>
          <w:rFonts w:asciiTheme="majorHAnsi" w:hAnsiTheme="majorHAnsi" w:cs="Arial"/>
          <w:color w:val="4F4F4F"/>
          <w:sz w:val="21"/>
          <w:szCs w:val="21"/>
          <w:shd w:val="clear" w:color="auto" w:fill="FFFFFF"/>
        </w:rPr>
        <w:t xml:space="preserve">, </w:t>
      </w:r>
      <w:r w:rsidR="009414E9" w:rsidRPr="00711442">
        <w:rPr>
          <w:rFonts w:asciiTheme="majorHAnsi" w:hAnsiTheme="majorHAnsi"/>
          <w:sz w:val="21"/>
          <w:szCs w:val="21"/>
          <w:shd w:val="clear" w:color="auto" w:fill="FFFFFF"/>
        </w:rPr>
        <w:t xml:space="preserve"> </w:t>
      </w:r>
      <w:r w:rsidRPr="00711442">
        <w:rPr>
          <w:rFonts w:asciiTheme="majorHAnsi" w:hAnsiTheme="majorHAnsi"/>
          <w:sz w:val="21"/>
          <w:szCs w:val="21"/>
          <w:shd w:val="clear" w:color="auto" w:fill="FFFFFF"/>
        </w:rPr>
        <w:t>设置</w:t>
      </w:r>
      <w:r w:rsidRPr="00711442">
        <w:rPr>
          <w:rFonts w:asciiTheme="majorHAnsi" w:hAnsiTheme="majorHAnsi"/>
          <w:sz w:val="21"/>
          <w:szCs w:val="21"/>
          <w:shd w:val="clear" w:color="auto" w:fill="FFFFFF"/>
        </w:rPr>
        <w:t xml:space="preserve"> </w:t>
      </w:r>
      <w:r w:rsidRPr="00711442">
        <w:rPr>
          <w:rFonts w:asciiTheme="majorHAnsi" w:hAnsiTheme="majorHAnsi"/>
          <w:sz w:val="21"/>
          <w:szCs w:val="21"/>
          <w:shd w:val="clear" w:color="auto" w:fill="FFFFFF"/>
        </w:rPr>
        <w:t>默认值</w:t>
      </w:r>
      <w:r w:rsidR="00336713" w:rsidRPr="00711442">
        <w:rPr>
          <w:rFonts w:asciiTheme="majorHAnsi" w:hAnsiTheme="majorHAnsi"/>
          <w:sz w:val="21"/>
          <w:szCs w:val="21"/>
          <w:shd w:val="clear" w:color="auto" w:fill="FFFFFF"/>
        </w:rPr>
        <w:t xml:space="preserve"> </w:t>
      </w:r>
      <w:r w:rsidR="00336713" w:rsidRPr="00711442">
        <w:rPr>
          <w:rFonts w:asciiTheme="majorHAnsi" w:hAnsiTheme="majorHAnsi"/>
          <w:color w:val="5B9BD5" w:themeColor="accent1"/>
          <w:sz w:val="21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</w:p>
    <w:p w:rsidR="00674FCA" w:rsidRPr="00711442" w:rsidRDefault="009D4CC2" w:rsidP="00460ED2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  <w:lang w:val="zh-CN"/>
        </w:rPr>
        <w:lastRenderedPageBreak/>
        <w:t>能够根据业务规则合并自动化路由和通知</w:t>
      </w:r>
    </w:p>
    <w:p w:rsidR="006512E4" w:rsidRPr="00711442" w:rsidRDefault="0013418F" w:rsidP="007F6AB9">
      <w:pPr>
        <w:pStyle w:val="a"/>
        <w:numPr>
          <w:ilvl w:val="1"/>
          <w:numId w:val="2"/>
        </w:numPr>
        <w:rPr>
          <w:rFonts w:asciiTheme="majorHAnsi" w:eastAsia="微软雅黑" w:hAnsiTheme="majorHAnsi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68E4D22A" wp14:editId="25F60F1D">
            <wp:extent cx="3923030" cy="20574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8284" cy="20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C1" w:rsidRPr="00711442" w:rsidRDefault="00B83AC1" w:rsidP="000C530F">
      <w:pPr>
        <w:pStyle w:val="a"/>
        <w:numPr>
          <w:ilvl w:val="0"/>
          <w:numId w:val="0"/>
        </w:numPr>
        <w:ind w:left="1440"/>
        <w:rPr>
          <w:rFonts w:asciiTheme="majorHAnsi" w:eastAsia="微软雅黑" w:hAnsiTheme="majorHAnsi"/>
        </w:rPr>
      </w:pPr>
    </w:p>
    <w:p w:rsidR="00DB075A" w:rsidRPr="00711442" w:rsidRDefault="00DB075A" w:rsidP="000C530F">
      <w:pPr>
        <w:pStyle w:val="a"/>
        <w:numPr>
          <w:ilvl w:val="0"/>
          <w:numId w:val="0"/>
        </w:numPr>
        <w:ind w:left="1080"/>
        <w:rPr>
          <w:rFonts w:asciiTheme="majorHAnsi" w:eastAsia="微软雅黑" w:hAnsiTheme="majorHAnsi" w:hint="eastAsia"/>
        </w:rPr>
      </w:pPr>
    </w:p>
    <w:p w:rsidR="00674FCA" w:rsidRPr="00711442" w:rsidRDefault="00370914" w:rsidP="00FB0765">
      <w:pPr>
        <w:pStyle w:val="2"/>
        <w:spacing w:before="240" w:after="0"/>
        <w:ind w:left="475" w:hangingChars="198" w:hanging="475"/>
        <w:rPr>
          <w:rFonts w:asciiTheme="majorHAnsi" w:eastAsia="微软雅黑" w:hAnsiTheme="majorHAnsi"/>
        </w:rPr>
      </w:pPr>
      <w:bookmarkStart w:id="6" w:name="_Toc518900560"/>
      <w:r w:rsidRPr="00711442">
        <w:rPr>
          <w:rFonts w:asciiTheme="majorHAnsi" w:eastAsia="微软雅黑" w:hAnsiTheme="majorHAnsi"/>
        </w:rPr>
        <w:t>前端</w:t>
      </w:r>
      <w:r w:rsidRPr="00711442">
        <w:rPr>
          <w:rFonts w:asciiTheme="majorHAnsi" w:eastAsia="微软雅黑" w:hAnsiTheme="majorHAnsi"/>
        </w:rPr>
        <w:t xml:space="preserve">Mock </w:t>
      </w:r>
      <w:r w:rsidRPr="00711442">
        <w:rPr>
          <w:rFonts w:asciiTheme="majorHAnsi" w:eastAsia="微软雅黑" w:hAnsiTheme="majorHAnsi"/>
        </w:rPr>
        <w:t>数据</w:t>
      </w:r>
      <w:bookmarkEnd w:id="6"/>
    </w:p>
    <w:p w:rsidR="00383060" w:rsidRPr="00711442" w:rsidRDefault="00383060" w:rsidP="00383060">
      <w:pPr>
        <w:pStyle w:val="a"/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>优势：</w:t>
      </w:r>
    </w:p>
    <w:p w:rsidR="00383060" w:rsidRPr="00711442" w:rsidRDefault="00383060" w:rsidP="00383060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>前后端分离，团队并行开发，加快效率，避免前端等后端的情况发生</w:t>
      </w:r>
      <w:r w:rsidR="008F7C6D" w:rsidRPr="00711442">
        <w:rPr>
          <w:rFonts w:asciiTheme="majorHAnsi" w:eastAsia="微软雅黑" w:hAnsiTheme="majorHAnsi"/>
          <w:sz w:val="21"/>
          <w:szCs w:val="21"/>
        </w:rPr>
        <w:t>吗，降低前后端耦合。</w:t>
      </w:r>
    </w:p>
    <w:p w:rsidR="00DF16E2" w:rsidRPr="00711442" w:rsidRDefault="00DF16E2" w:rsidP="00383060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>可以无需后端代码就可做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</w:rPr>
        <w:t>系统演示</w:t>
      </w:r>
    </w:p>
    <w:p w:rsidR="003665EB" w:rsidRPr="00711442" w:rsidRDefault="003665EB" w:rsidP="00383060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>一些简单的测试用例</w:t>
      </w:r>
      <w:r w:rsidR="00422078" w:rsidRPr="00711442">
        <w:rPr>
          <w:rFonts w:asciiTheme="majorHAnsi" w:eastAsia="微软雅黑" w:hAnsiTheme="majorHAnsi"/>
          <w:sz w:val="21"/>
          <w:szCs w:val="21"/>
        </w:rPr>
        <w:t>非常方便实现</w:t>
      </w:r>
    </w:p>
    <w:p w:rsidR="00054212" w:rsidRPr="00711442" w:rsidRDefault="00054212" w:rsidP="00054212">
      <w:pPr>
        <w:pStyle w:val="a"/>
        <w:numPr>
          <w:ilvl w:val="0"/>
          <w:numId w:val="0"/>
        </w:numPr>
        <w:ind w:left="1440"/>
        <w:rPr>
          <w:rFonts w:asciiTheme="majorHAnsi" w:eastAsia="微软雅黑" w:hAnsiTheme="majorHAnsi"/>
          <w:sz w:val="21"/>
          <w:szCs w:val="21"/>
        </w:rPr>
      </w:pPr>
    </w:p>
    <w:p w:rsidR="00054212" w:rsidRPr="00711442" w:rsidRDefault="00054212" w:rsidP="007F12A6">
      <w:pPr>
        <w:pStyle w:val="a"/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>工具：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 Easy-mock</w:t>
      </w:r>
      <w:r w:rsidR="007F12A6" w:rsidRPr="00711442">
        <w:rPr>
          <w:rFonts w:asciiTheme="majorHAnsi" w:eastAsia="微软雅黑" w:hAnsiTheme="majorHAnsi"/>
          <w:sz w:val="21"/>
          <w:szCs w:val="21"/>
        </w:rPr>
        <w:t xml:space="preserve">   </w:t>
      </w:r>
      <w:hyperlink r:id="rId32" w:history="1">
        <w:r w:rsidR="002D1696" w:rsidRPr="00711442">
          <w:rPr>
            <w:rStyle w:val="af5"/>
            <w:rFonts w:asciiTheme="majorHAnsi" w:eastAsia="微软雅黑" w:hAnsiTheme="majorHAnsi"/>
            <w:sz w:val="21"/>
            <w:szCs w:val="21"/>
          </w:rPr>
          <w:t>https://easy-mock.com/</w:t>
        </w:r>
      </w:hyperlink>
    </w:p>
    <w:p w:rsidR="00D150A4" w:rsidRPr="00711442" w:rsidRDefault="00D150A4" w:rsidP="00D150A4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>新建一个项目</w:t>
      </w:r>
    </w:p>
    <w:p w:rsidR="00D150A4" w:rsidRPr="00711442" w:rsidRDefault="00D150A4" w:rsidP="00D150A4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hAnsiTheme="majorHAnsi"/>
          <w:noProof/>
        </w:rPr>
        <w:lastRenderedPageBreak/>
        <w:drawing>
          <wp:inline distT="0" distB="0" distL="0" distR="0" wp14:anchorId="2049F35E" wp14:editId="7D8B35C9">
            <wp:extent cx="2304762" cy="2800000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43" w:rsidRPr="00711442" w:rsidRDefault="00C62C43" w:rsidP="00C62C43">
      <w:pPr>
        <w:pStyle w:val="a"/>
        <w:rPr>
          <w:rFonts w:asciiTheme="majorHAnsi" w:hAnsiTheme="majorHAnsi"/>
        </w:rPr>
      </w:pPr>
    </w:p>
    <w:p w:rsidR="0039324B" w:rsidRPr="00711442" w:rsidRDefault="0039324B" w:rsidP="00C62C43">
      <w:pPr>
        <w:pStyle w:val="a"/>
        <w:numPr>
          <w:ilvl w:val="0"/>
          <w:numId w:val="0"/>
        </w:numPr>
        <w:ind w:left="432" w:hanging="288"/>
        <w:rPr>
          <w:rFonts w:asciiTheme="majorHAnsi" w:eastAsia="微软雅黑" w:hAnsiTheme="majorHAnsi"/>
          <w:sz w:val="21"/>
          <w:szCs w:val="21"/>
        </w:rPr>
      </w:pPr>
    </w:p>
    <w:p w:rsidR="0039324B" w:rsidRPr="00711442" w:rsidRDefault="0039324B" w:rsidP="00364EF1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 xml:space="preserve">  </w:t>
      </w:r>
      <w:r w:rsidRPr="00711442">
        <w:rPr>
          <w:rFonts w:asciiTheme="majorHAnsi" w:eastAsia="微软雅黑" w:hAnsiTheme="majorHAnsi"/>
          <w:sz w:val="21"/>
          <w:szCs w:val="21"/>
        </w:rPr>
        <w:t>编写接口和响应的返回数据</w:t>
      </w:r>
    </w:p>
    <w:p w:rsidR="00537949" w:rsidRPr="00711442" w:rsidRDefault="00537949" w:rsidP="00D150A4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hAnsiTheme="majorHAnsi"/>
          <w:noProof/>
        </w:rPr>
        <w:drawing>
          <wp:inline distT="0" distB="0" distL="0" distR="0" wp14:anchorId="4985A497" wp14:editId="2F95A4B6">
            <wp:extent cx="5943600" cy="251904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4B" w:rsidRPr="00711442" w:rsidRDefault="005D63A5" w:rsidP="00D150A4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>点</w:t>
      </w:r>
      <w:r w:rsidRPr="00711442">
        <w:rPr>
          <w:rFonts w:asciiTheme="majorHAnsi" w:hAnsiTheme="majorHAnsi"/>
          <w:noProof/>
        </w:rPr>
        <w:drawing>
          <wp:inline distT="0" distB="0" distL="0" distR="0" wp14:anchorId="00B87C41" wp14:editId="3FE84DE2">
            <wp:extent cx="209524" cy="200000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442">
        <w:rPr>
          <w:rFonts w:asciiTheme="majorHAnsi" w:eastAsia="微软雅黑" w:hAnsiTheme="majorHAnsi"/>
          <w:sz w:val="21"/>
          <w:szCs w:val="21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</w:rPr>
        <w:t>进入接口数据生成</w:t>
      </w:r>
      <w:r w:rsidR="00597808" w:rsidRPr="00711442">
        <w:rPr>
          <w:rFonts w:asciiTheme="majorHAnsi" w:eastAsia="微软雅黑" w:hAnsiTheme="majorHAnsi"/>
          <w:sz w:val="21"/>
          <w:szCs w:val="21"/>
        </w:rPr>
        <w:t>规则编辑</w:t>
      </w:r>
      <w:r w:rsidRPr="00711442">
        <w:rPr>
          <w:rFonts w:asciiTheme="majorHAnsi" w:eastAsia="微软雅黑" w:hAnsiTheme="majorHAnsi"/>
          <w:sz w:val="21"/>
          <w:szCs w:val="21"/>
        </w:rPr>
        <w:t>界面，</w:t>
      </w:r>
      <w:r w:rsidR="00B33F31" w:rsidRPr="00711442">
        <w:rPr>
          <w:rFonts w:asciiTheme="majorHAnsi" w:eastAsia="微软雅黑" w:hAnsiTheme="majorHAnsi"/>
          <w:sz w:val="21"/>
          <w:szCs w:val="21"/>
        </w:rPr>
        <w:t>支持</w:t>
      </w:r>
      <w:r w:rsidR="00B33F31" w:rsidRPr="00711442">
        <w:rPr>
          <w:rFonts w:asciiTheme="majorHAnsi" w:eastAsia="微软雅黑" w:hAnsiTheme="majorHAnsi"/>
          <w:sz w:val="21"/>
          <w:szCs w:val="21"/>
        </w:rPr>
        <w:t xml:space="preserve"> mockjs </w:t>
      </w:r>
      <w:r w:rsidR="00B33F31" w:rsidRPr="00711442">
        <w:rPr>
          <w:rFonts w:asciiTheme="majorHAnsi" w:eastAsia="微软雅黑" w:hAnsiTheme="majorHAnsi"/>
          <w:sz w:val="21"/>
          <w:szCs w:val="21"/>
        </w:rPr>
        <w:t>语法自动产生</w:t>
      </w:r>
      <w:r w:rsidR="00E2303B" w:rsidRPr="00711442">
        <w:rPr>
          <w:rFonts w:asciiTheme="majorHAnsi" w:eastAsia="微软雅黑" w:hAnsiTheme="majorHAnsi"/>
          <w:sz w:val="21"/>
          <w:szCs w:val="21"/>
        </w:rPr>
        <w:t>返回</w:t>
      </w:r>
      <w:r w:rsidR="00B33F31" w:rsidRPr="00711442">
        <w:rPr>
          <w:rFonts w:asciiTheme="majorHAnsi" w:eastAsia="微软雅黑" w:hAnsiTheme="majorHAnsi"/>
          <w:sz w:val="21"/>
          <w:szCs w:val="21"/>
        </w:rPr>
        <w:t>json</w:t>
      </w:r>
      <w:r w:rsidR="00B33F31" w:rsidRPr="00711442">
        <w:rPr>
          <w:rFonts w:asciiTheme="majorHAnsi" w:eastAsia="微软雅黑" w:hAnsiTheme="majorHAnsi"/>
          <w:sz w:val="21"/>
          <w:szCs w:val="21"/>
        </w:rPr>
        <w:t>数据</w:t>
      </w:r>
    </w:p>
    <w:p w:rsidR="00AD08ED" w:rsidRPr="00711442" w:rsidRDefault="00AD08ED" w:rsidP="00D150A4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hAnsiTheme="majorHAnsi"/>
          <w:noProof/>
        </w:rPr>
        <w:lastRenderedPageBreak/>
        <w:drawing>
          <wp:inline distT="0" distB="0" distL="0" distR="0" wp14:anchorId="5BDFDC0E" wp14:editId="41D0E2E2">
            <wp:extent cx="3142857" cy="1733333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A7" w:rsidRPr="00711442" w:rsidRDefault="00D75896" w:rsidP="00D150A4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eastAsia="微软雅黑" w:hAnsiTheme="majorHAnsi"/>
          <w:sz w:val="21"/>
          <w:szCs w:val="21"/>
        </w:rPr>
        <w:t>团队开发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</w:t>
      </w:r>
      <w:r w:rsidRPr="00711442">
        <w:rPr>
          <w:rFonts w:asciiTheme="majorHAnsi" w:eastAsia="微软雅黑" w:hAnsiTheme="majorHAnsi"/>
          <w:sz w:val="21"/>
          <w:szCs w:val="21"/>
        </w:rPr>
        <w:t>，进入项目的设置界面，可以把其他项目组员的</w:t>
      </w:r>
      <w:r w:rsidRPr="00711442">
        <w:rPr>
          <w:rFonts w:asciiTheme="majorHAnsi" w:eastAsia="微软雅黑" w:hAnsiTheme="majorHAnsi"/>
          <w:sz w:val="21"/>
          <w:szCs w:val="21"/>
        </w:rPr>
        <w:t>ID</w:t>
      </w:r>
      <w:r w:rsidRPr="00711442">
        <w:rPr>
          <w:rFonts w:asciiTheme="majorHAnsi" w:eastAsia="微软雅黑" w:hAnsiTheme="majorHAnsi"/>
          <w:sz w:val="21"/>
          <w:szCs w:val="21"/>
        </w:rPr>
        <w:t>加到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 </w:t>
      </w:r>
      <w:r w:rsidRPr="00711442">
        <w:rPr>
          <w:rFonts w:asciiTheme="majorHAnsi" w:eastAsia="微软雅黑" w:hAnsiTheme="majorHAnsi"/>
          <w:sz w:val="21"/>
          <w:szCs w:val="21"/>
        </w:rPr>
        <w:t>邀请成员</w:t>
      </w:r>
      <w:r w:rsidRPr="00711442">
        <w:rPr>
          <w:rFonts w:asciiTheme="majorHAnsi" w:eastAsia="微软雅黑" w:hAnsiTheme="majorHAnsi"/>
          <w:sz w:val="21"/>
          <w:szCs w:val="21"/>
        </w:rPr>
        <w:t xml:space="preserve">  </w:t>
      </w:r>
      <w:r w:rsidRPr="00711442">
        <w:rPr>
          <w:rFonts w:asciiTheme="majorHAnsi" w:eastAsia="微软雅黑" w:hAnsiTheme="majorHAnsi"/>
          <w:sz w:val="21"/>
          <w:szCs w:val="21"/>
        </w:rPr>
        <w:t>里，就可以一些参与接口的编辑了。</w:t>
      </w:r>
    </w:p>
    <w:p w:rsidR="009D0BA7" w:rsidRPr="00711442" w:rsidRDefault="00F04481" w:rsidP="00D150A4">
      <w:pPr>
        <w:pStyle w:val="a"/>
        <w:numPr>
          <w:ilvl w:val="1"/>
          <w:numId w:val="2"/>
        </w:numPr>
        <w:rPr>
          <w:rFonts w:asciiTheme="majorHAnsi" w:eastAsia="微软雅黑" w:hAnsiTheme="majorHAnsi"/>
          <w:sz w:val="21"/>
          <w:szCs w:val="21"/>
        </w:rPr>
      </w:pPr>
      <w:r w:rsidRPr="0071144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1845310</wp:posOffset>
                </wp:positionV>
                <wp:extent cx="4086225" cy="9525"/>
                <wp:effectExtent l="19050" t="19050" r="28575" b="285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62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A24B8" id="直接连接符 4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145.3pt" to="416.9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" strokecolor="#f3533f [3209]" strokeweight="2.25pt">
                <v:stroke joinstyle="miter"/>
              </v:line>
            </w:pict>
          </mc:Fallback>
        </mc:AlternateContent>
      </w:r>
      <w:r w:rsidR="009D0BA7" w:rsidRPr="00711442">
        <w:rPr>
          <w:rFonts w:asciiTheme="majorHAnsi" w:hAnsiTheme="majorHAnsi"/>
          <w:noProof/>
        </w:rPr>
        <w:drawing>
          <wp:inline distT="0" distB="0" distL="0" distR="0" wp14:anchorId="1F7E0A2B" wp14:editId="05622131">
            <wp:extent cx="4751705" cy="24860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0639" cy="24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97" w:rsidRPr="00711442" w:rsidRDefault="00826E97" w:rsidP="00826E97">
      <w:pPr>
        <w:pStyle w:val="a"/>
        <w:numPr>
          <w:ilvl w:val="0"/>
          <w:numId w:val="0"/>
        </w:numPr>
        <w:ind w:left="1440"/>
        <w:rPr>
          <w:rFonts w:asciiTheme="majorHAnsi" w:eastAsia="微软雅黑" w:hAnsiTheme="majorHAnsi"/>
          <w:sz w:val="21"/>
          <w:szCs w:val="21"/>
        </w:rPr>
      </w:pPr>
    </w:p>
    <w:p w:rsidR="00AC7029" w:rsidRPr="00711442" w:rsidRDefault="00AC7029" w:rsidP="00826E97">
      <w:pPr>
        <w:pStyle w:val="a"/>
        <w:numPr>
          <w:ilvl w:val="0"/>
          <w:numId w:val="0"/>
        </w:numPr>
        <w:ind w:left="1440"/>
        <w:rPr>
          <w:rFonts w:asciiTheme="majorHAnsi" w:eastAsia="微软雅黑" w:hAnsiTheme="majorHAnsi"/>
          <w:sz w:val="21"/>
          <w:szCs w:val="21"/>
        </w:rPr>
      </w:pPr>
    </w:p>
    <w:p w:rsidR="00826E97" w:rsidRPr="00711442" w:rsidRDefault="00826E97" w:rsidP="00826E97">
      <w:pPr>
        <w:pStyle w:val="a"/>
        <w:numPr>
          <w:ilvl w:val="0"/>
          <w:numId w:val="0"/>
        </w:numPr>
        <w:ind w:left="1440"/>
        <w:rPr>
          <w:rFonts w:asciiTheme="majorHAnsi" w:eastAsia="微软雅黑" w:hAnsiTheme="majorHAnsi"/>
          <w:sz w:val="21"/>
          <w:szCs w:val="21"/>
        </w:rPr>
      </w:pPr>
    </w:p>
    <w:p w:rsidR="00383060" w:rsidRPr="00711442" w:rsidRDefault="00383060">
      <w:pPr>
        <w:rPr>
          <w:rFonts w:asciiTheme="majorHAnsi" w:eastAsia="微软雅黑" w:hAnsiTheme="majorHAnsi"/>
        </w:rPr>
      </w:pPr>
    </w:p>
    <w:sectPr w:rsidR="00383060" w:rsidRPr="00711442">
      <w:headerReference w:type="default" r:id="rId3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F9F" w:rsidRDefault="00B24F9F">
      <w:pPr>
        <w:spacing w:after="0" w:line="240" w:lineRule="auto"/>
      </w:pPr>
      <w:r>
        <w:separator/>
      </w:r>
    </w:p>
  </w:endnote>
  <w:endnote w:type="continuationSeparator" w:id="0">
    <w:p w:rsidR="00B24F9F" w:rsidRDefault="00B2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F9F" w:rsidRDefault="00B24F9F">
      <w:pPr>
        <w:spacing w:after="0" w:line="240" w:lineRule="auto"/>
      </w:pPr>
      <w:r>
        <w:separator/>
      </w:r>
    </w:p>
  </w:footnote>
  <w:footnote w:type="continuationSeparator" w:id="0">
    <w:p w:rsidR="00B24F9F" w:rsidRDefault="00B2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FCA" w:rsidRDefault="009D4CC2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0765" w:rsidRPr="00FB0765"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0765" w:rsidRPr="00FB0765">
                      <w:rPr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85CA3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74E8B"/>
    <w:multiLevelType w:val="multilevel"/>
    <w:tmpl w:val="E49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C4130"/>
    <w:multiLevelType w:val="multilevel"/>
    <w:tmpl w:val="237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C1972"/>
    <w:multiLevelType w:val="multilevel"/>
    <w:tmpl w:val="D06C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2E"/>
    <w:rsid w:val="00001F24"/>
    <w:rsid w:val="00004C12"/>
    <w:rsid w:val="00012BCC"/>
    <w:rsid w:val="00013579"/>
    <w:rsid w:val="000358D7"/>
    <w:rsid w:val="0004696D"/>
    <w:rsid w:val="0005389E"/>
    <w:rsid w:val="00054212"/>
    <w:rsid w:val="00062261"/>
    <w:rsid w:val="00064529"/>
    <w:rsid w:val="00067035"/>
    <w:rsid w:val="000724F3"/>
    <w:rsid w:val="00082F87"/>
    <w:rsid w:val="00086558"/>
    <w:rsid w:val="00086575"/>
    <w:rsid w:val="00094FA7"/>
    <w:rsid w:val="000A12ED"/>
    <w:rsid w:val="000B29BF"/>
    <w:rsid w:val="000C0B75"/>
    <w:rsid w:val="000C1BEF"/>
    <w:rsid w:val="000C530F"/>
    <w:rsid w:val="000C7858"/>
    <w:rsid w:val="000C7F5A"/>
    <w:rsid w:val="000D264E"/>
    <w:rsid w:val="000D5D89"/>
    <w:rsid w:val="0010582E"/>
    <w:rsid w:val="0011514B"/>
    <w:rsid w:val="0012382A"/>
    <w:rsid w:val="0012553A"/>
    <w:rsid w:val="00132827"/>
    <w:rsid w:val="0013418F"/>
    <w:rsid w:val="00142C4A"/>
    <w:rsid w:val="00144166"/>
    <w:rsid w:val="00147BB8"/>
    <w:rsid w:val="001545F0"/>
    <w:rsid w:val="0015702A"/>
    <w:rsid w:val="00160F92"/>
    <w:rsid w:val="001633F8"/>
    <w:rsid w:val="001874A8"/>
    <w:rsid w:val="00187D58"/>
    <w:rsid w:val="00193A00"/>
    <w:rsid w:val="001B480A"/>
    <w:rsid w:val="001C78C7"/>
    <w:rsid w:val="001D2874"/>
    <w:rsid w:val="001F13B4"/>
    <w:rsid w:val="001F42FF"/>
    <w:rsid w:val="001F57DA"/>
    <w:rsid w:val="00214C1A"/>
    <w:rsid w:val="002216B9"/>
    <w:rsid w:val="00223B52"/>
    <w:rsid w:val="00223DDA"/>
    <w:rsid w:val="00245007"/>
    <w:rsid w:val="00247E4C"/>
    <w:rsid w:val="00251C00"/>
    <w:rsid w:val="002557E1"/>
    <w:rsid w:val="00261FC6"/>
    <w:rsid w:val="00276094"/>
    <w:rsid w:val="00282B00"/>
    <w:rsid w:val="00286A93"/>
    <w:rsid w:val="002973BE"/>
    <w:rsid w:val="002A09F6"/>
    <w:rsid w:val="002A208B"/>
    <w:rsid w:val="002B50FD"/>
    <w:rsid w:val="002B75DA"/>
    <w:rsid w:val="002C1BF3"/>
    <w:rsid w:val="002C78FD"/>
    <w:rsid w:val="002D0251"/>
    <w:rsid w:val="002D04EC"/>
    <w:rsid w:val="002D1696"/>
    <w:rsid w:val="002D1F86"/>
    <w:rsid w:val="002D46FE"/>
    <w:rsid w:val="002E0AD3"/>
    <w:rsid w:val="002E0F25"/>
    <w:rsid w:val="002E1913"/>
    <w:rsid w:val="002F0430"/>
    <w:rsid w:val="002F5934"/>
    <w:rsid w:val="003048E0"/>
    <w:rsid w:val="003275C1"/>
    <w:rsid w:val="003328E5"/>
    <w:rsid w:val="00336713"/>
    <w:rsid w:val="00342CB1"/>
    <w:rsid w:val="00344281"/>
    <w:rsid w:val="003665EB"/>
    <w:rsid w:val="00366638"/>
    <w:rsid w:val="00370914"/>
    <w:rsid w:val="00370BC0"/>
    <w:rsid w:val="00383060"/>
    <w:rsid w:val="0039324B"/>
    <w:rsid w:val="003959B9"/>
    <w:rsid w:val="003B262D"/>
    <w:rsid w:val="003C18CB"/>
    <w:rsid w:val="003D2332"/>
    <w:rsid w:val="003D30D3"/>
    <w:rsid w:val="003D4685"/>
    <w:rsid w:val="003D4E13"/>
    <w:rsid w:val="003E5480"/>
    <w:rsid w:val="003E5735"/>
    <w:rsid w:val="00411C22"/>
    <w:rsid w:val="00422078"/>
    <w:rsid w:val="00423493"/>
    <w:rsid w:val="004474FE"/>
    <w:rsid w:val="004552A5"/>
    <w:rsid w:val="00455EFA"/>
    <w:rsid w:val="00460ED2"/>
    <w:rsid w:val="0046135A"/>
    <w:rsid w:val="004613F1"/>
    <w:rsid w:val="004761DB"/>
    <w:rsid w:val="00477CEC"/>
    <w:rsid w:val="004801D8"/>
    <w:rsid w:val="00491B28"/>
    <w:rsid w:val="00497BDF"/>
    <w:rsid w:val="004A1F98"/>
    <w:rsid w:val="004A4624"/>
    <w:rsid w:val="004A48DC"/>
    <w:rsid w:val="004A5659"/>
    <w:rsid w:val="004C18BF"/>
    <w:rsid w:val="004C6331"/>
    <w:rsid w:val="004C6470"/>
    <w:rsid w:val="004D274C"/>
    <w:rsid w:val="004D3231"/>
    <w:rsid w:val="004D3990"/>
    <w:rsid w:val="004D3F1B"/>
    <w:rsid w:val="004E6B27"/>
    <w:rsid w:val="004F1595"/>
    <w:rsid w:val="00510BCC"/>
    <w:rsid w:val="00514293"/>
    <w:rsid w:val="00515303"/>
    <w:rsid w:val="00531721"/>
    <w:rsid w:val="00537949"/>
    <w:rsid w:val="00540006"/>
    <w:rsid w:val="005709C1"/>
    <w:rsid w:val="0057418C"/>
    <w:rsid w:val="00595C0A"/>
    <w:rsid w:val="00595F2E"/>
    <w:rsid w:val="00597808"/>
    <w:rsid w:val="005A68C2"/>
    <w:rsid w:val="005C1623"/>
    <w:rsid w:val="005C4132"/>
    <w:rsid w:val="005C7A5A"/>
    <w:rsid w:val="005D21A0"/>
    <w:rsid w:val="005D29C2"/>
    <w:rsid w:val="005D503A"/>
    <w:rsid w:val="005D63A5"/>
    <w:rsid w:val="005E4F4A"/>
    <w:rsid w:val="005F1A05"/>
    <w:rsid w:val="005F4944"/>
    <w:rsid w:val="005F4B4A"/>
    <w:rsid w:val="00600C06"/>
    <w:rsid w:val="00603EE2"/>
    <w:rsid w:val="006056B1"/>
    <w:rsid w:val="006178BA"/>
    <w:rsid w:val="00635216"/>
    <w:rsid w:val="006512E4"/>
    <w:rsid w:val="00661C84"/>
    <w:rsid w:val="006657C5"/>
    <w:rsid w:val="00674FCA"/>
    <w:rsid w:val="006804C0"/>
    <w:rsid w:val="006829FE"/>
    <w:rsid w:val="00695ACC"/>
    <w:rsid w:val="006A2B95"/>
    <w:rsid w:val="006B05E9"/>
    <w:rsid w:val="006C195F"/>
    <w:rsid w:val="006D0BB9"/>
    <w:rsid w:val="006D254B"/>
    <w:rsid w:val="006F3246"/>
    <w:rsid w:val="006F38BC"/>
    <w:rsid w:val="0070472E"/>
    <w:rsid w:val="00705E9E"/>
    <w:rsid w:val="00711442"/>
    <w:rsid w:val="00715C11"/>
    <w:rsid w:val="00741180"/>
    <w:rsid w:val="0074144E"/>
    <w:rsid w:val="0074238E"/>
    <w:rsid w:val="00742A8C"/>
    <w:rsid w:val="00744A1A"/>
    <w:rsid w:val="00757239"/>
    <w:rsid w:val="007627F4"/>
    <w:rsid w:val="00763427"/>
    <w:rsid w:val="007723D5"/>
    <w:rsid w:val="007836C2"/>
    <w:rsid w:val="007A0379"/>
    <w:rsid w:val="007A36A9"/>
    <w:rsid w:val="007C2A51"/>
    <w:rsid w:val="007D2495"/>
    <w:rsid w:val="007D3AC0"/>
    <w:rsid w:val="007D7B9B"/>
    <w:rsid w:val="007E1A83"/>
    <w:rsid w:val="007E2046"/>
    <w:rsid w:val="007F12A6"/>
    <w:rsid w:val="007F6AB9"/>
    <w:rsid w:val="00811C5A"/>
    <w:rsid w:val="008239C1"/>
    <w:rsid w:val="00826E97"/>
    <w:rsid w:val="00844B99"/>
    <w:rsid w:val="00850B1D"/>
    <w:rsid w:val="008530F9"/>
    <w:rsid w:val="00856869"/>
    <w:rsid w:val="00856C9E"/>
    <w:rsid w:val="00862626"/>
    <w:rsid w:val="00862BEC"/>
    <w:rsid w:val="00865F51"/>
    <w:rsid w:val="00871B90"/>
    <w:rsid w:val="00876790"/>
    <w:rsid w:val="0088172F"/>
    <w:rsid w:val="00885736"/>
    <w:rsid w:val="008A09CC"/>
    <w:rsid w:val="008A1C59"/>
    <w:rsid w:val="008B090B"/>
    <w:rsid w:val="008B2FA7"/>
    <w:rsid w:val="008B4718"/>
    <w:rsid w:val="008C2576"/>
    <w:rsid w:val="008C6856"/>
    <w:rsid w:val="008D1B91"/>
    <w:rsid w:val="008D3605"/>
    <w:rsid w:val="008D7787"/>
    <w:rsid w:val="008E5A54"/>
    <w:rsid w:val="008F1506"/>
    <w:rsid w:val="008F5EAE"/>
    <w:rsid w:val="008F69A1"/>
    <w:rsid w:val="008F7C6D"/>
    <w:rsid w:val="00902EEA"/>
    <w:rsid w:val="0091113E"/>
    <w:rsid w:val="00916BCA"/>
    <w:rsid w:val="009338E0"/>
    <w:rsid w:val="009414E9"/>
    <w:rsid w:val="0094489D"/>
    <w:rsid w:val="009548E8"/>
    <w:rsid w:val="009571FF"/>
    <w:rsid w:val="00957CE2"/>
    <w:rsid w:val="009638F5"/>
    <w:rsid w:val="0096733A"/>
    <w:rsid w:val="00973D26"/>
    <w:rsid w:val="0098178B"/>
    <w:rsid w:val="009912EF"/>
    <w:rsid w:val="00997038"/>
    <w:rsid w:val="009A4191"/>
    <w:rsid w:val="009B1CE9"/>
    <w:rsid w:val="009B5F96"/>
    <w:rsid w:val="009B66EF"/>
    <w:rsid w:val="009C3AD7"/>
    <w:rsid w:val="009C498A"/>
    <w:rsid w:val="009D0BA7"/>
    <w:rsid w:val="009D327D"/>
    <w:rsid w:val="009D379C"/>
    <w:rsid w:val="009D4CC2"/>
    <w:rsid w:val="009E21A1"/>
    <w:rsid w:val="009F5C0D"/>
    <w:rsid w:val="009F6481"/>
    <w:rsid w:val="009F76B2"/>
    <w:rsid w:val="00A05C57"/>
    <w:rsid w:val="00A067DB"/>
    <w:rsid w:val="00A06D9F"/>
    <w:rsid w:val="00A13EF7"/>
    <w:rsid w:val="00A2532E"/>
    <w:rsid w:val="00A271C5"/>
    <w:rsid w:val="00A2736F"/>
    <w:rsid w:val="00A42A30"/>
    <w:rsid w:val="00A436AF"/>
    <w:rsid w:val="00A521E3"/>
    <w:rsid w:val="00A5347C"/>
    <w:rsid w:val="00A706F0"/>
    <w:rsid w:val="00A82A13"/>
    <w:rsid w:val="00AB416D"/>
    <w:rsid w:val="00AB6B34"/>
    <w:rsid w:val="00AB6D36"/>
    <w:rsid w:val="00AC2984"/>
    <w:rsid w:val="00AC37B9"/>
    <w:rsid w:val="00AC4137"/>
    <w:rsid w:val="00AC7029"/>
    <w:rsid w:val="00AC7313"/>
    <w:rsid w:val="00AD08ED"/>
    <w:rsid w:val="00AD0D8D"/>
    <w:rsid w:val="00AE12B7"/>
    <w:rsid w:val="00AE273A"/>
    <w:rsid w:val="00AF071E"/>
    <w:rsid w:val="00AF70AF"/>
    <w:rsid w:val="00B04EF4"/>
    <w:rsid w:val="00B13386"/>
    <w:rsid w:val="00B17195"/>
    <w:rsid w:val="00B24F9F"/>
    <w:rsid w:val="00B314FB"/>
    <w:rsid w:val="00B33F31"/>
    <w:rsid w:val="00B4607E"/>
    <w:rsid w:val="00B5485E"/>
    <w:rsid w:val="00B617A3"/>
    <w:rsid w:val="00B646CB"/>
    <w:rsid w:val="00B670F7"/>
    <w:rsid w:val="00B73285"/>
    <w:rsid w:val="00B80EF9"/>
    <w:rsid w:val="00B83AC1"/>
    <w:rsid w:val="00B86D85"/>
    <w:rsid w:val="00BA0261"/>
    <w:rsid w:val="00BA4991"/>
    <w:rsid w:val="00BB1DD8"/>
    <w:rsid w:val="00BB4A92"/>
    <w:rsid w:val="00BB5E2E"/>
    <w:rsid w:val="00BC75FC"/>
    <w:rsid w:val="00BD663B"/>
    <w:rsid w:val="00BE0BDE"/>
    <w:rsid w:val="00BE6A4A"/>
    <w:rsid w:val="00C03D70"/>
    <w:rsid w:val="00C12551"/>
    <w:rsid w:val="00C13E2A"/>
    <w:rsid w:val="00C2102A"/>
    <w:rsid w:val="00C24530"/>
    <w:rsid w:val="00C3049F"/>
    <w:rsid w:val="00C30509"/>
    <w:rsid w:val="00C415BF"/>
    <w:rsid w:val="00C42618"/>
    <w:rsid w:val="00C43CBF"/>
    <w:rsid w:val="00C52085"/>
    <w:rsid w:val="00C62C43"/>
    <w:rsid w:val="00C64123"/>
    <w:rsid w:val="00C74B91"/>
    <w:rsid w:val="00C77369"/>
    <w:rsid w:val="00C83B17"/>
    <w:rsid w:val="00C92696"/>
    <w:rsid w:val="00C92F89"/>
    <w:rsid w:val="00C971C3"/>
    <w:rsid w:val="00CA2386"/>
    <w:rsid w:val="00CB0D74"/>
    <w:rsid w:val="00CC40EB"/>
    <w:rsid w:val="00CC4FFC"/>
    <w:rsid w:val="00CF12FC"/>
    <w:rsid w:val="00CF5BA6"/>
    <w:rsid w:val="00CF7D7D"/>
    <w:rsid w:val="00D06359"/>
    <w:rsid w:val="00D1128D"/>
    <w:rsid w:val="00D150A4"/>
    <w:rsid w:val="00D15E9A"/>
    <w:rsid w:val="00D22C66"/>
    <w:rsid w:val="00D25736"/>
    <w:rsid w:val="00D42A6D"/>
    <w:rsid w:val="00D50624"/>
    <w:rsid w:val="00D60674"/>
    <w:rsid w:val="00D63951"/>
    <w:rsid w:val="00D73A5F"/>
    <w:rsid w:val="00D75896"/>
    <w:rsid w:val="00D7662F"/>
    <w:rsid w:val="00D931A4"/>
    <w:rsid w:val="00D973DD"/>
    <w:rsid w:val="00DA198E"/>
    <w:rsid w:val="00DB075A"/>
    <w:rsid w:val="00DB4523"/>
    <w:rsid w:val="00DB5EE5"/>
    <w:rsid w:val="00DD10C8"/>
    <w:rsid w:val="00DD3992"/>
    <w:rsid w:val="00DD3D66"/>
    <w:rsid w:val="00DE0438"/>
    <w:rsid w:val="00DE310A"/>
    <w:rsid w:val="00DE6BA8"/>
    <w:rsid w:val="00DE7E99"/>
    <w:rsid w:val="00DF021C"/>
    <w:rsid w:val="00DF16E2"/>
    <w:rsid w:val="00E0027A"/>
    <w:rsid w:val="00E1554F"/>
    <w:rsid w:val="00E2303B"/>
    <w:rsid w:val="00E372B4"/>
    <w:rsid w:val="00E41E1A"/>
    <w:rsid w:val="00E42A0C"/>
    <w:rsid w:val="00E5239A"/>
    <w:rsid w:val="00E5592F"/>
    <w:rsid w:val="00E608C2"/>
    <w:rsid w:val="00E62444"/>
    <w:rsid w:val="00E64FFB"/>
    <w:rsid w:val="00E80311"/>
    <w:rsid w:val="00E80861"/>
    <w:rsid w:val="00E857BC"/>
    <w:rsid w:val="00E86325"/>
    <w:rsid w:val="00E90973"/>
    <w:rsid w:val="00EA53B1"/>
    <w:rsid w:val="00EC69F6"/>
    <w:rsid w:val="00EC773A"/>
    <w:rsid w:val="00ED4C0E"/>
    <w:rsid w:val="00EE7831"/>
    <w:rsid w:val="00EF3ACF"/>
    <w:rsid w:val="00EF7B61"/>
    <w:rsid w:val="00EF7D3B"/>
    <w:rsid w:val="00EF7E23"/>
    <w:rsid w:val="00F04481"/>
    <w:rsid w:val="00F20090"/>
    <w:rsid w:val="00F25133"/>
    <w:rsid w:val="00F26C1B"/>
    <w:rsid w:val="00F320BE"/>
    <w:rsid w:val="00F345F9"/>
    <w:rsid w:val="00F34FF5"/>
    <w:rsid w:val="00F36088"/>
    <w:rsid w:val="00F36795"/>
    <w:rsid w:val="00F41F67"/>
    <w:rsid w:val="00F437F7"/>
    <w:rsid w:val="00F567B2"/>
    <w:rsid w:val="00F65956"/>
    <w:rsid w:val="00F717DC"/>
    <w:rsid w:val="00F82020"/>
    <w:rsid w:val="00F83B59"/>
    <w:rsid w:val="00F84CC0"/>
    <w:rsid w:val="00FA5559"/>
    <w:rsid w:val="00FB0765"/>
    <w:rsid w:val="00FD55FA"/>
    <w:rsid w:val="00FD6607"/>
    <w:rsid w:val="00FD6DDB"/>
    <w:rsid w:val="00FD7321"/>
    <w:rsid w:val="00FD7698"/>
    <w:rsid w:val="00FE4C46"/>
    <w:rsid w:val="00FE4CF7"/>
    <w:rsid w:val="00FE6A48"/>
    <w:rsid w:val="00FE723F"/>
    <w:rsid w:val="00FF0173"/>
    <w:rsid w:val="00FF1D55"/>
    <w:rsid w:val="00FF292F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ADEF2"/>
  <w15:chartTrackingRefBased/>
  <w15:docId w15:val="{254B39B3-744D-4B53-9DAD-3FE2213F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328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F567B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F567B2"/>
    <w:pPr>
      <w:spacing w:after="100" w:line="259" w:lineRule="auto"/>
      <w:ind w:left="220"/>
    </w:pPr>
    <w:rPr>
      <w:rFonts w:cs="Times New Roman"/>
      <w:color w:val="auto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F567B2"/>
    <w:pPr>
      <w:spacing w:after="100" w:line="259" w:lineRule="auto"/>
    </w:pPr>
    <w:rPr>
      <w:rFonts w:cs="Times New Roman"/>
      <w:color w:val="auto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F567B2"/>
    <w:pPr>
      <w:spacing w:after="100" w:line="259" w:lineRule="auto"/>
      <w:ind w:left="440"/>
    </w:pPr>
    <w:rPr>
      <w:rFonts w:cs="Times New Roman"/>
      <w:color w:val="auto"/>
      <w:sz w:val="22"/>
      <w:szCs w:val="22"/>
    </w:rPr>
  </w:style>
  <w:style w:type="character" w:styleId="af5">
    <w:name w:val="Hyperlink"/>
    <w:basedOn w:val="a1"/>
    <w:uiPriority w:val="99"/>
    <w:unhideWhenUsed/>
    <w:rsid w:val="00F567B2"/>
    <w:rPr>
      <w:color w:val="40ACD1" w:themeColor="hyperlink"/>
      <w:u w:val="single"/>
    </w:rPr>
  </w:style>
  <w:style w:type="character" w:customStyle="1" w:styleId="40">
    <w:name w:val="标题 4 字符"/>
    <w:basedOn w:val="a1"/>
    <w:link w:val="4"/>
    <w:uiPriority w:val="9"/>
    <w:semiHidden/>
    <w:rsid w:val="001328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6">
    <w:name w:val="List Paragraph"/>
    <w:basedOn w:val="a0"/>
    <w:uiPriority w:val="34"/>
    <w:unhideWhenUsed/>
    <w:qFormat/>
    <w:rsid w:val="009F6481"/>
    <w:pPr>
      <w:ind w:firstLineChars="200" w:firstLine="420"/>
    </w:pPr>
  </w:style>
  <w:style w:type="character" w:styleId="af7">
    <w:name w:val="Strong"/>
    <w:basedOn w:val="a1"/>
    <w:uiPriority w:val="22"/>
    <w:qFormat/>
    <w:rsid w:val="009F6481"/>
    <w:rPr>
      <w:b/>
      <w:bCs/>
    </w:rPr>
  </w:style>
  <w:style w:type="character" w:styleId="af8">
    <w:name w:val="Unresolved Mention"/>
    <w:basedOn w:val="a1"/>
    <w:uiPriority w:val="99"/>
    <w:semiHidden/>
    <w:unhideWhenUsed/>
    <w:rsid w:val="002D1696"/>
    <w:rPr>
      <w:color w:val="605E5C"/>
      <w:shd w:val="clear" w:color="auto" w:fill="E1DFDD"/>
    </w:rPr>
  </w:style>
  <w:style w:type="character" w:styleId="af9">
    <w:name w:val="FollowedHyperlink"/>
    <w:basedOn w:val="a1"/>
    <w:uiPriority w:val="99"/>
    <w:semiHidden/>
    <w:unhideWhenUsed/>
    <w:rsid w:val="00FA5559"/>
    <w:rPr>
      <w:color w:val="92588D" w:themeColor="followedHyperlink"/>
      <w:u w:val="single"/>
    </w:rPr>
  </w:style>
  <w:style w:type="paragraph" w:styleId="afa">
    <w:name w:val="Date"/>
    <w:basedOn w:val="a0"/>
    <w:next w:val="a0"/>
    <w:link w:val="afb"/>
    <w:uiPriority w:val="99"/>
    <w:semiHidden/>
    <w:unhideWhenUsed/>
    <w:rsid w:val="005E4F4A"/>
    <w:pPr>
      <w:ind w:leftChars="2500" w:left="100"/>
    </w:pPr>
  </w:style>
  <w:style w:type="character" w:customStyle="1" w:styleId="afb">
    <w:name w:val="日期 字符"/>
    <w:basedOn w:val="a1"/>
    <w:link w:val="afa"/>
    <w:uiPriority w:val="99"/>
    <w:semiHidden/>
    <w:rsid w:val="005E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npmjs.com/package/vue-language-switch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easy-mock.com/" TargetMode="External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Z\AppData\Roaming\Microsoft\Templates\&#39033;&#30446;&#33539;&#22260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074F1-6779-4FD4-9166-9FB9FDE7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830</TotalTime>
  <Pages>13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你丫看够没</dc:creator>
  <cp:keywords/>
  <cp:lastModifiedBy>你丫看够没</cp:lastModifiedBy>
  <cp:revision>374</cp:revision>
  <dcterms:created xsi:type="dcterms:W3CDTF">2018-07-05T02:01:00Z</dcterms:created>
  <dcterms:modified xsi:type="dcterms:W3CDTF">2018-07-09T05:43:00Z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